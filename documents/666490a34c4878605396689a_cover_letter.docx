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E62D09" w:rsidRPr="005152F2" w14:paraId="432EACB4" w14:textId="77777777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221800C1D7E7E54083811F239ECBFD8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3C2FFE0F" w14:textId="2819BABE" w:rsidR="00ED349C" w:rsidRPr="005152F2" w:rsidRDefault="008C7090" w:rsidP="0009079F">
                <w:pPr>
                  <w:pStyle w:val="Heading1"/>
                </w:pPr>
                <w:r>
                  <w:t>Levan Tediashvili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E62D09" w:rsidRPr="005152F2" w14:paraId="5F4D8DC0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8325E04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8AEB10E" wp14:editId="10CB4EEA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5DFB146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94k+xMAAAxyAAAOAAAAZHJzL2Uyb0RvYy54bWzsXd1vI7kNfy/Q/8HwY4FeRpoZ2xNc7h7u&#13;&#10;CwWu1wNuiz57HecDTWzX9m72+tf3R0mUpeyQHFyLFgXyspNsaA6pH0mREpl8+fWn56fZx+3x9Ljf&#13;&#10;3czdF818tt1t9rePu/ub+V/fff/H1Xx2Oq93t+un/W57M/91e5p//dXvf/fly+F66/cP+6fb7XEG&#13;&#10;JrvT9cvhZv5wPh+ur65Om4ft8/r0xf6w3eGHd/vj8/qMb4/3V7fH9Qu4Pz9d+aZZXL3sj7eH436z&#13;&#10;PZ3wv9/GH86/Cvzv7rab81/u7k7b8+zpZg7ZzuHfY/j3Pf179dWX6+v74/rw8LhJYqx/gxTP68cd&#13;&#10;XppZfbs+r2cfjo+fsXp+3Bz3p/3d+YvN/vlqf3f3uNkGHaCNa15p88Nx/+EQdLm/frk/5GXC0r5a&#13;&#10;p9/MdvPTxx+Oh18OPx+xEi+He6xF+G72/uXP+1sAtv5w3gfNPt0dn0lDyDz7FBbw17yA20/n2Qb/&#13;&#10;2frBrbr5bIMfpa/DAm8egMJnn9o8fJc+5xuYCX2IvsAnrtbX8XVXhUgkH4zkdFmH07+3Dr88rA/b&#13;&#10;sLyna6zDz8fZ4+3NfDmf7dbP0Pz743ZLhjdbkkj0bhDRStEqnA4/7jd/P812++9uH88/7x93Z0jj&#13;&#10;gvAVKX1zwofMBW2H+Qwr0PfEY33NS+pamC0tzRDEyCuzvt58OJ1/2O4DKOuPP57O4XP3t/gqWOJt&#13;&#10;0uMdGNw9P8Gs/3A16xezlxlW2ce33GciVxA53y5nDzPXL9hBMpkvyBZLgVdbELnW9QIvGEqWaxgE&#13;&#10;Xn1B5NpVK/BalGSdJBiwzW90XbsSmMEYM5l3jSAZ8MpUrlsOAjNXLr9feYGbqwDoGyexKxFwy4Uk&#13;&#10;natA6Btp4VyJglsBeME+KiC6QeRXITE0vcSvxmIh6luC4QbQCfLVcDgvrJ+v4GgaCQ9f4dH2jcSv&#13;&#10;xMM3vhXk8xUefik6WIkH+En+6ks8OpiV4K8VHE3bSeJVcDROgteXcLReXL0SDcScceEotGUX8p0k&#13;&#10;W1tCsZCcti2BgGMIirYVDo0Ea1vC4LxkdW2JguukGNCWKKxEZiUG3kke0ZYQ9FLcpO3ksrZi3OxK&#13;&#10;CMTNoSsR6EQ1uxICxXa7EgOFXYmB4lpdCYKXVS1BQO4o2W43DYauhEEJTF0JhGwifQmEk+NmX0Lh&#13;&#10;RPvtSyiUsN6XUIi+1ZdIKJsOkpeL0Ylu35dAyDGkL3GQ/LSvUFhhmxvfHvoShU6IR0h3LuK7FSxp&#13;&#10;nNmixAARejy6LSoIhl7aWReTIFiUEKBWkOLbooTAeWmbWZQY+KZfSaqWIDhkaYKuJQy+QTIkrFwJ&#13;&#10;g19JqC5LIChbFdgtSyCUrHVZQgHxpJ1mWUKBzFWUrwajlyL6sgKjXUp717JGA8nL+PItKzTkBHZZ&#13;&#10;wqHEpmUJB2KTpO+qxAPBSUo6VxUevZf0RflROlor6buq8OixzuPmRzVn3uyU+LSq8EB5I/Gr8ABs&#13;&#10;43CsKjh6eLggXg2HlBKvKjT6VqqbhgoNLxnzUIEhZ+xDCcZCiitDBUWHRHJc16GEQpatAqJdSOnm&#13;&#10;UAEhwIDKuEDfI78SRCthkEx4KEGgzWmcF3be8qVSAHBNCYJcVrumBKGTNh7XVCiI9uuaEoVBshDX&#13;&#10;lDAMkr25pkTBiSmna0ogkM5LS1fi4FvJ4lxTQiEWdK4qsOV0wlUVdun5OFPJpybrBz5I2XzapZMU&#13;&#10;fDVb03lmEw7CDvsTHWXRsQqOZd7FMx8cx3za0bGLQAx4ibgNB0QWMcAj4nASBOF0zsCGiPl0SCfG&#13;&#10;yhPxMEkMWliixsLFMzmdt0s64uRhEnnS0k1T0yU93TRFXdLUTVOVTgVIVVT9U2T3SVUU9ZPIk6qo&#13;&#10;2SeRJ1X9NFWpJA+yT1OVim4iR1U9RRgqqwP5NFWpbg7k01SlwjiQT1OVSt9APk1VKm6JHOXrFFWp&#13;&#10;fA3k01TtkqooPydxT6qivJxEnlRF+TiFnMpHkh3l4STypCrKv0nkSdV4OG2GJCrwgjDTVKUaLpBP&#13;&#10;U5WqNCJHFTZFdirDAvk0VanOCuTTUKU6KpBPU3WRVF1MU5XqIOKOOmeKqlTmBPJpqi6TqqhSJnFP&#13;&#10;qqIImUSeVEWNMYWcSgySHSXEJPKkKiqESeRJVRQAk8iTqkjwJ5EnVZHATyGn/J1URYI+iTypigx8&#13;&#10;EnlSdZimKmXYQZhpqg5JVaTJU4QJaTKxp0R42geStpTqTvtA0peS2WkfSBpTujrtA0lnSkgnfeCS&#13;&#10;OFVKx7iZksojrqZfX0of5zNcSr+nl6yvD+sz5aL85ewl3I5idR5wz0g3c/ST5/3H7bt9oDlTUpoi&#13;&#10;L+4DkqQXgqfdCCGdmSRK/jk/D5EhcnDgh4MknW6B1J/ocNun8qMTgkCHDSuuJb+Pn/G9VIYFuuzg&#13;&#10;/HN+RjoczUfCDumnxhA3dIkQSYRKSIcx9OoubzD8Sn7GV+NmMBHmEMcE/EyEKVPAAQvbNBPwMxHS&#13;&#10;uQi9Gtd/qoyocphQ50hnIRMpV1TRTnk5nSZHSksft6IDtbCWxhLRgXeiNFbdDXTnEnhaQOKyMFFa&#13;&#10;tjHQARLxxAWzuvB0bZAoDQPGEW2S03IJutmIPC0noyuVRGm4baa8RAI2NX4m/2nofoJUx52fqjoC&#13;&#10;cloki/KzIMSv3DztT1v43udxiw0aH42+KcUtXKAHcXGerzkxLhMDGfItlSy5cE46WFJ+pkXikAAX&#13;&#10;0djlGAP3VOly0NK14CBoOE+KqbgxVN+aQrTPBQgryc+oLN2UwB5wj6ZySyATcJqqbAu5jOGX8ZPN&#13;&#10;MLW/kCdq/C6GbXDMhJaEIIzuZ2mcPdpawRwkLERcjjsGwnSEH73U0PoSHQ1cLgHXsmmO4ZaP8K5g&#13;&#10;uJzjfcbw4Lxz5ZDAFsPPaDmfRQ7+sR1s2JmlWJNFYEJmzc9ku7h1DODolovGuBQ/dY+he8fogRwL&#13;&#10;+XX8TK8dUhQBW81jHG4eAz8LmGEV89xcOPD7+BnfS3eP0Rbz+RQT8JMJk0873HBqEtL1Y+SYqwrm&#13;&#10;xE/mmCpcD846RzhUjGI6dqETjgjtKMG5mZUxg2VKpDwKbENKTjuwD+mUdK0bEhQDbawlZ9i4BNR5&#13;&#10;UisM8exyXcPLzU9e9nS0Sy1zKk8EtIRkh4MR7e1lRNN1R0jjZNfY4OhiMmqEm0f97SuuV3oc+qly&#13;&#10;rvLb89Earw4/4yq5ZSqlXQ9zVnleknJk5xolBzfuxEQFyS/lZ4KIbnwJS1xCqhxx3ZII0b+ivRph&#13;&#10;IxEi31YJU8LgesQFldAna7fKBrpCDHZp2FA6e4NV6n5G7UbRzvXVZvlwHakrwh6Wj/8ZDH4mUOJr&#13;&#10;cSGpsuNoYaT0kcyMU+Gd3sonogZmKEtA5NZj1o+fUU9eX8OYGS7UMJqZJPSNXcglsKxNLRmnETXZ&#13;&#10;2A3RsvPoMcMnZ9Stkn37tU1y3gJfpyOg0Ayfz4LoCKlo+z7tnx5vv398eqKaKsxMbL95Os4+rjHt&#13;&#10;sN5strszm15F+bSj06R4glT9YDqLw/F0/nZ9eojvCkwI1fU1RhZ2t+Grh+369rv09Xn9+BS/DiEM&#13;&#10;SnFffOysf7+//RU98hgkwYTGw/74z/nsBUMZN/PTPz6sj9v57OlPO/TXD66jO51z+Kbrl3Rtdyx/&#13;&#10;8r78ye7D8zd7rASMfb3bgOvN/MxffnOOQyCYwsDi/rj75bAhwnCSBtXeffrb+niYkZb4EHrxf9rz&#13;&#10;tMD6mpvtCaFMm1SKiqRvMKvwXxpaQPR/NbQQons1iQAL+Y8PLcSgFEz4MrKADGh8mqM2Xl7G4vb9&#13;&#10;Mo4AxpeGnnZBDUJtC58PlnUhA7SZLHSTjREhfchEw0CtGmNU2CQyVWx0G6NCRMxUi9AsM0aFrTNT&#13;&#10;tQN1QY1RYScuqKg9cIwKyXumojeO88KKZypkYQIvJMWZilZinBcdimQyrOq4XFU7hSOIBG7l8ocO&#13;&#10;4zEt63GF5YKaR0bpSgAcGswE4UoEvOtF4UoM/EpkV4Lge7QOC9KVMPSe+m5GlShxQBckNaOM0VF4&#13;&#10;uwARmu1HyUovaBs01AjsSiScW0pORech+bUtMnWJX4UFddONq1uNKrQ+dBmP6lGCgdeK8pVoIChI&#13;&#10;tlLNKvi2pa6q0feWcLQuNPSO0dXjCovQMztKV+LhB09tgaN0JR6go0aoUboSD0/vFfiVeEAP6jMc&#13;&#10;5Vc5B62LwK/EI6yzwK/EI+Am8Cu9A3ZATcKj8pV4UOkjyFfNLgQ7HedXTS8Eux+XrxpfgB9J61eN&#13;&#10;L6xCi+CYGnTck90IXi5tPNX4Qo8BIkG6Eo0QgwRtSzT8ijq2R6UrwQgRUmBXgRE6esfY1eMLFL/H&#13;&#10;2VXjCz11HI5yKz0Dt0jS0lXTC6FDcJRbBYQX40o1veBkdhUQC8zpCKpWQAxSFKgmGPzQiCtXAoEj&#13;&#10;BmHp6L4vW12L6VFBOjpQznQrMXeqhhhav5RiaDXEgNAj7ZDVGAOBJYlXxii3ELMLKiqzGpp8FRgN&#13;&#10;LGrc8lBPFvyU5SvRwBYkeW09ySCjW00y+OVC8ox6kkE2vmqSoaUxwnF9qQcor5+XfaOaZGh9mA8c&#13;&#10;87VqkkHx3GqSoW3DsNsovxIP1/WSvdB5b9ZD4VdPMjRhnHTsvXSnduEn60unwpluGQY3RtmVW7gC&#13;&#10;RzXI0Dlph6zmGBRrWZXe4UIf+Kh0lXPIxkyHu1nZMPQyyq2EAsM2kqtVYwxSmKqHGOQ4UA0xiKLV&#13;&#10;QwxylKqGGOR1oyPSvB5yDK2GGGRQqzEGOcBTB1Z+qWxxdHecyby4+7yaY5Adop5kkHfHepJB8dhX&#13;&#10;swzlhoGDlbeG/JGJg9St8NaQ/9ksRuqHepdP5PVRhXR4/O6tIZ+PgXmo5a0hX5rgoXlv3CK9yx0Y&#13;&#10;uom9NeRLC/nWkC+tzFtDvrQylMiS87015L8O2P+rhny6icwTkr+lmT2UDtTMHr4Yawqlsj/Ajl9m&#13;&#10;EW+MxU4t6ocnA8kDSnxDzc94U42e7kiHdprIkX/Oz0SH64zAD+WiSofT2EB3GW9gRvxMDHHaHgmt&#13;&#10;zpTcPWT0QeP6JjI0eqa4sdrjtFRTBeeYgR9ODFW6Zbrtb/NQHWvKz6gxrqoCP1x/qfx6qsmAXGc0&#13;&#10;zeA2JdDhgFTl16Ub/x4VoaZvS+UW3ktyqnR0egy6pdEohMujQEfrqPHzid+AoWqNDpd4gR/hrNJx&#13;&#10;ZygZjkqY5kTpAFwn5BZ3bywN97mRs2hvZh8h59PoUq+w2exEp75AJISHKfxwGq2+l+VbGXSsL26m&#13;&#10;VH6hBIaA6MXTfQn3l0ETOn7XOSaQPfW1ayqz1dBtl0rIZoinLiPbNd04qBwpIBAsvjf6ndjz6CZL&#13;&#10;5ciujFNn3Qc4NtBVqsqRg41fGRsARy+6vVM5cjj0g9Evz/GV7mdVjhyw28bgyDsA3ViqHB3vKa3V&#13;&#10;iRtiA4FIt2k6T9750Mak2wW1BgTDoBtEnSfvzq23HIf3e7pN1nlyDoG7Ad2I0O0ddxibJwWKsEqm&#13;&#10;nBQqIqWhe+6BNtczBItJGIVoESmNjsYQLiKlYUuIFzFmmeYZAkbgaVk8IkbKPSwnCiGDeJp+iZjB&#13;&#10;+Yzh6nQzGwOXFT0QNWJOYwYkusyPPK0YF+JG0MgMm7iQjjzNSNykcTYzuFOTQORp7RchdAQ5LS8O&#13;&#10;oSNQWrsaTD3u5OZGGUIH8aTuAtXfQ+gIlNZuTg0IQffg+NqmitARbcnMOC48KUDpPFOeGkoSnZIa&#13;&#10;CUh3K8/K64kNQY/eGSMzGcy4h01ElZNtycpYETmiQlYKTC0YQXMzp6a4QUtkJunsl1bWn13dKiNy&#13;&#10;9LDqkhyQrEInxzircsph0yrFciS2arsc3K1iMe8XaJRUzTxvQc4oZ/OuRjmxZmZ5ozRLbt57rbqI&#13;&#10;d3Njn8j5gXXGwBnHZzk9d3Z/Pv6aTzo4aIgHHcs0uKJn93TxHmOGHi3dkCKbN2BsEp0xA+Md9U+Q&#13;&#10;IxogotEgymdMZvuWmnIo+Fnj1h1HSdzdqvbTQ1fiaO1jHs0VkdAYf8A+EglbY1QRF/UxK+jQ2KnK&#13;&#10;yLOUXT7v5MMVfsZDFmoXCjJaI0d+SMAsjLoQvQnxXGRpjIMjisejtKUxqUE9SEFGXJCrWrcunX8P&#13;&#10;+bfjsLb8jFqj/SRZT2NmA11ccYdDBf3liM9BSupdMih5Mqq1KJFeRZ5d/j1LrAk/k0ZQKVJa81vx&#13;&#10;1JQcgsKMZkSgTDwpZuiULOcK7UoqpWfdKXDolGk9qQHEoEwYIXjoUSjjjj4lPf5lUwrxQ5WTrRPh&#13;&#10;wODJBg8DMeRkH0II0Vcpu2WIIZqc2dOp20ddT4yxRw/GF0YU5ngE5gZPDnFBYFVOjprU5KTLyYEY&#13;&#10;kUS3EECT6m0CS307bxfBAFRK3oFgVDrueU9DEWJoxLsk9SGqcuZ9F38kRV/5vJNTT5vOM6cG5Pia&#13;&#10;7jnbCMFEpaRwRJtlCCYqJVrzEqUlJ4XNwNPU3aeTXns9MfeaeBoY4XeZps3awp12oSAmbUua6ivq&#13;&#10;FaQ1sqyTdspAaBk8uroSoeFDtJsTR9Mt+1Rtmp7epZtWM3jQuXF4tRWPKCsKhBRDtHXEUUgitKJm&#13;&#10;uoIyAzE69yJHK7ZTdhlkpPihyRh+iSwtuLUDpRFQc09L0/rmLpmS1hA4VAFTFmPu5EFf1DR6ahCX&#13;&#10;xc41IjcreaEhLywemgL18MjKWglWWjwzZePheCsJZHQRJPR9m+3FylTZAK3U1yeLtnJpdhEzOU8+&#13;&#10;Z2X77MRW+cBRwapHOMxYBQ7HLati4kCI/lXVLTmyWjUdh2rCRfMijv1W1Zl3E/TDqgxRf8TYbxTG&#13;&#10;MOXoI0ah7XgTNVJR6r+NPmfIlzd6XQ0+23idhvHRBo1Evw2t//8PrYe/u4c/ORh++0D684j0Nw3L&#13;&#10;78OQ++WPOH71LwA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0vPeJPsTAAAMcgAADgAAAAAAAAAAAAAAAAAuAgAAZHJzL2Uy&#13;&#10;b0RvYy54bWxQSwECLQAUAAYACAAAACEA2yfDXNwAAAAIAQAADwAAAAAAAAAAAAAAAABVFgAAZHJz&#13;&#10;L2Rvd25yZXYueG1sUEsFBgAAAAAEAAQA8wAAAF4XAAAAAA==&#13;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73879498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D43F7D6" w14:textId="77777777" w:rsidR="00E62D09" w:rsidRDefault="00000000" w:rsidP="0009079F">
                  <w:pPr>
                    <w:pStyle w:val="Heading3"/>
                  </w:pPr>
                  <w:sdt>
                    <w:sdtPr>
                      <w:alias w:val="Email Address:"/>
                      <w:tag w:val="Email Address:"/>
                      <w:id w:val="1916898090"/>
                      <w:placeholder>
                        <w:docPart w:val="012839EE0EB3F349899D65FF8AD411B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62D09" w:rsidRPr="005152F2">
                        <w:rPr>
                          <w:lang w:val="en-GB" w:bidi="en-GB"/>
                        </w:rPr>
                        <w:t>Email Address</w:t>
                      </w:r>
                    </w:sdtContent>
                  </w:sdt>
                </w:p>
              </w:tc>
            </w:tr>
            <w:tr w:rsidR="00E62D09" w:rsidRPr="005152F2" w14:paraId="017A131B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35C92D7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29F1EE7" wp14:editId="0D717118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AACABE0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4jtMiUAAJjeAAAOAAAAZHJzL2Uyb0RvYy54bWzsXUtvG0mSvi+w/4HQcYEd14usKqHdc+gX&#13;&#10;BuidbaC9mDNN0ZawEqkh6ZZ7fv18kRkRlSUz86uZwe7JlybdCkZlZDwynlnf/PHz0+Pqt/3p/HA8&#13;&#10;vL2p/1DdrPaH3fHu4fDx7c3/vPvxP4eb1fmyPdxtH4+H/dub3/fnmz9+++//9s3L8+2+Od4fH+/2&#13;&#10;pxWQHM63L89vb+4vl+fbN2/Ou/v90/b8h+Pz/oA/fjienrYX/PP08c3dafsC7E+Pb5qq2rx5OZ7u&#13;&#10;nk/H3f58xv/9Pv7x5tuA/8OH/e7y3x8+nPeX1ePbG6ztEv57Cv99L/998+0329uPp+3z/cNOl7H9&#13;&#10;J1bxtH044KGO6vvtZbv6dHr4AtXTw+50PB8/XP6wOz69OX748LDbBxpATV29ouan0/HTc6Dl4+3L&#13;&#10;x2ffJmztq336p9Hu/vzbT6fnX59/OWEnXp4/Yi/Cv1bvX/7reAeGbT9djoGyzx9OT0Ih1rz6HDbw&#13;&#10;d9/A/efLaof/2TZjPXQ3qx3+pN/DBu/uwYUvfrW7/0F/11QQE/mRfMEv3mxv4+PeJEuS9UFIztM+&#13;&#10;nP+1ffj1fvu8D9t7vsU+/HJaPdxBhiEmh+0TSP/xtN+L5K3wv8LuBDDZK9mH8/PPx93/nleH4w93&#13;&#10;D5dfjg+HC9ZTh+XLQoExgso/zvjRP7el2a3Z3u4+nS8/7Y+BK9vffj5fwl5/vMO3IIp3Ssc7UPTh&#13;&#10;6RFy/R9vVnW7aVYvq7ZtOlkqJNbB6gRsqFb3V4GaBGgc6wyqNoGqxzGDC5Li69psNhlc6wSqHYcM&#13;&#10;rs0Mqs/g6hMoeeJ1GiGMvq4aT7y+XWMCJTtxHZeIkyPDrl7HVad7H1iUwZZu/zq3Y/Vs+/tNl1tb&#13;&#10;yoC6yRFapxxo6nWTQ5fyoBmy6FImNOsqiy5lw7rpcluX8qEZqqzgzhjR5JSgSTnRVm1ORpqUE3Xd&#13;&#10;Z/GlvGjrMYtvxov1JicpTcqMttnk9KFJmYHHZteXcgNGIScrTcqNpm3bDDualB1t3eTobVN2NJt1&#13;&#10;TlralB/N2PQZ4WtTfgAupxttyo/w3Oua1qb8AB3rDL1tyo+wLxl8KT/CPl+3BG3Kj8C3DL6UH5CD&#13;&#10;Mbe+lB+1yNV1fF3KjyCn19fXpfwIcp/Bl/IDepTbvy7lxwC1zKBL2QEtzx08XcqOddPm0KXcCDYo&#13;&#10;Q23KjWbIHmQpM4KFzKCbMQMG9zqx65QXtdjv6+jWKS/W6xy2lBP10Oe2bp1yos4xYj1jRJO1K+uU&#13;&#10;EXUe3YwRG8BlSJ0xYsxZgfWMEWOV3bmUEWsYn+uM2KSMaOs2Z5Q3KSOGrO+0STnRNn3Ohm7mnMge&#13;&#10;uJuUF+LRZTZvM+PFBjzLkJsyo7S+GTMqSFQGX8qN0val3MARlNPaPmVHk+dun7Kj6Tc5zehTfjR5&#13;&#10;4etTfrRV9kzrU340ed3oU360TZ2lN+VHQXP7lB9tW+f40af8qLt1Tl76lB8FfEPKj7ra5CzLkPKj&#13;&#10;QO+Q8qPP2oJhITskEnXXu6tzJ+SQcqMgLcOMG2Nu84aUGQVhHlJmrLNbl7KiyavamLIiZ6bGlA91&#13;&#10;3g6MKR+ySxtTNsBBylmVMWVDnd23MWVD3oaOKRfyTB1TLuQN/JgyIS9x44wL2dOnrlIuFBSirmac&#13;&#10;yJ6OdZVyoqCxdTVnRmKQkUvxlMD23rIEu88HTRPg22or2boqpHmej2dJ1EjOAPmYdzGfgVzD54Mk&#13;&#10;CzLAWKUAt5q7KQNDHAR4vQgY3BbgfhEwmCnA4yJgCcwFGqF3zDiVV10rjYitF4ErlYidF4ErnfUy&#13;&#10;QmultF5GaqOkIrZdshgJbWVnmmWkIpEUwZeRKoFpwL6MVIk7A/gyUiWsFHCEjUtIlagxgC8jVYLC&#13;&#10;AL6M1FZJRUy3aDFKaruMVInYZDGIyJZg75RUBFyLwJVUBFSLwJXUbhmpnZLaLSNVAiIhFQHPksWs&#13;&#10;lVRENIvAlVSELIvAldT1MlIlJAlrX0aqhBwCjpBiyWIkpAjgy0iViCGALyN1o6RulpG6UVI3y0gV&#13;&#10;d14WA3d9CanirQfwZaSKMx7Al5HaK6nwpRctRkmFq7wEXDxlWQw84UXgSio83UXgSio82UXgSio8&#13;&#10;1UXgSuqwjFTxRIVUOJtLsIuvGcCXkSrOZABfRqp4iwF8GaniDgbwZaQGf0/gxZ9bQmzw5+IPZuTC&#13;&#10;R4P3oQ7ZCUXL1+XK080K5cr38pDt7fP2In6cfV29oNgm5ZzVvX6Rvzwdf9u/OwaYizh04u4H4mAc&#13;&#10;41IniMfDDBJJwghpe2x/t8/niLFTOKQXIkb7u30qHCpOAR+UoAiHbGyAm3bTENmnIkS2PQLCOShi&#13;&#10;rFTvaremhsk+I0aUbyJCOPolhGMVV9jg7C3BIY8Z8CFjWITrJfsJeWj9DLd12WdcH0pVEQ4CWnru&#13;&#10;WmIy4Otw6BTh1GdDgrQI160R+ADfGlpawtdKuAU4WWcRTrLHgOvhjJTgUDwKcLKPRTjFN1bl56KI&#13;&#10;F/AJn0v4RE5kfbUIThFQ3VJJgJcBJYITjA3ZGpNUUZbSk01HRPlKcOsoMZLxL8NFiQnmYQk+ZKOL&#13;&#10;+Gx9A4EzelGZKuIzk9lUkMXSAlG/DDst6fcyoDK5QXKmDKhSI1WdImCjYojP8hpNrqXiUMQoBkHE&#13;&#10;plm7x2AWwT6jZTDNk0pWEaOpMrLOZR1ApTU+GqXUIkYzNs1ADgCzXlK9K2I0c9iM7vgYtfYZqTb7&#13;&#10;KvXZIkYz2G1FMNoJIBXLIsZgGoQ1bY00fVEg7ZiSaloZ0k6+tiEGT1oDAnekgljGaadz2zDFsfNe&#13;&#10;qsllnOZDoDZQFiIpWuk6GU4xFGE/6TrFVERIQjtsRbQFdD+DsYjcJDwK1mIR34O5iJBElmAvdJ1M&#13;&#10;PIPBCDiZxMNiqO/BlCiYDMFJ9RI2Q3EyVZfKbOCRNGIUZQlWI55Q1CBJMT/iZDYu2I1AETWbKEhH&#13;&#10;nNQSV1JGkF1ixl2aBCIkOy+C6Qg4mRYH0xEg2akGUY8nOT0og+kQnNJdUORRMB0Bkp3m0oAQaA+K&#13;&#10;X7KKMB1RlqjHMeFkPsy0TuYVTbQzP8v3k3puziPqDDrfqX/pssQ8VhxsUTyZCywtGIFD1KcWuyFM&#13;&#10;p0666SXz+l3VWRjh1oPFJW6QWKDjNg6Ng0VRd7PJQjG3xCy2c+POgkU/L9AoWV6jWIugjiSc9VNN&#13;&#10;fOKSMvpBSUNuO3tZXGSnOXEJ3T/wnKs5ePYZHb0vsxb2993j8bwHbYVMhx1A2URHj7ym7Cfx49Ay&#13;&#10;E7e9bC3rUS0bWuDKm65wns02muwz0t7Umk9F2b6ID40GcX2oURUBW2nKEcOPfHoRsDNBQ7qtCLiW&#13;&#10;dj9gZOeYNFdEQGQKihg3moppEcAWAXv1HzpUt4qAg7TUYY2d5zttn+1T9xsNJQEQ5eIyxlEZsyFx&#13;&#10;IVpF4qN7rxraI+0zPhpWPKbcelTBS8RIE01YIwrkBFDz36Mn4+2R9qmPbpQzKFeXxQdnp+YUkFQo&#13;&#10;Pxz2OaxSugIIpJT9RSRbBokjMUJ2XtYxSuxTKUKHSYRce4nGIOzTIc2gMtodp9iMIod8nQPqG0XI&#13;&#10;xmgXw1GG1P2UBhACqTyC8ShbIRCkGtmQOLatVZQasR/FdZp0whyUbaoLPASErNN0KJiQ0tMbU0v4&#13;&#10;ouVdktaxICHS7VOkqDHjgS/EKJg9AnKC00xcWHCRIrOa0nNWXqcZYmwsod1sezAlxafbcREEoAhp&#13;&#10;J5D0dpXXaWdaMCZFnJWektKHWMTp5y4mjso7Ly10ge/S01bG6a6BKH5pne6h2EQNajlmZewzWpta&#13;&#10;zJHYOkASnGjNW7hOMZsBJ6W9kf5eeTrdTyxUIWFMirSj5U8hCd/lFAoPF1tSQjlIr6CsUkxJCVBO&#13;&#10;ygDIBB5dXQpIdEhOc8FI1XKtVRGq6Z20DApGZjwktRAAmT0SrygAchOn2XAxIaV9bLQERQ0xOvfi&#13;&#10;o5ltF+8yrJEdF7VMPcn2sBNI+lYFjp1p0g8vcOyUVKc1GI7S3kCoBR/MRlkWFYy5BnFbeN4jPpQ5&#13;&#10;L7Y45g4ZsczB0s2jLpsyo2ZOoHGX+pUmL8xTNQFkrq9JNPOlkS0MO02dc9U55u2bErPwwawCi0fM&#13;&#10;zLAAx+wWi5jMEDYkBDPLymI6M9XCl5IWme1nUaf0y0bRJyYLohdtPwmMIcpRM0mgHWKPYDjKrqj0&#13;&#10;38YFlk3qdNAX98U9h9fGxVIb8CSk1SOMQ3vPh7SKJHO/5+Pjw92PD4+PkgkJU/P77x5Pq9+2mHff&#13;&#10;7nb7w8VcjRnk40G6RmLH7+wPy1E8n86X77fn+/isgETI3d5iaP1wF77d77d3P+j3y/bhMX4PDhKI&#13;&#10;srnoONf9/nj3O2akcZUAZvTvj6e/3axeMJb/9ub810/b0/5m9finA+arx7qTvsdL+Ee37qW19ZT+&#13;&#10;5X36l8Onp++O2AnI1fawA9a3Nxf7+t0lXgOAOXxs7s+HX593Ahg6ZkDau89/2Z6eV0IlfoQB9z8f&#13;&#10;bV58e2vT1sIhh1WSIiH6D0yr/3+NrYPG12PrgfWyzT6L/n8xtq5NsTE23N7aXQC1lLBlpt/Njd0g&#13;&#10;kMqv7WTSpD4NpIO3Pr9Rd40McMBXCD5+bm69bnsZ5rK2hxQMbuCErQ7jINewwWRMYE2Yl7yGDZZg&#13;&#10;Aqt7GTi/hg2GagJDzSGzNnh1DiYjzNeRIXxwKKR2ZRrx2tJwrDnYiOGi68jgcTpU3TYyF3oN2Wx+&#13;&#10;HSZcBlWuEfpqgj2Pb8YGhIE5fDM+FNY3Y0SD52bWN+MEfPwcvSkr6gpTlRl8M2a06xwzpMLr+zyG&#13;&#10;Gfur2zdjR9PLyNo1doi9c3Q9wK6vDgHmBIamAZnqvopuzo0+t3tSW/TH4qDOLm/GjS5MxV8jdzbF&#13;&#10;julQmYC7ur45N6DbGXpn3KjGnJ5Jj9BERz3mlEOc5gmuyqrabIp9qHLoZkPsdR0GHK+ROxtiH4Ys&#13;&#10;ujk3wuTvVXRzbqxzRmo2w17XQ467Ms8w7UqbxzfnRpuzyEipJfgQjmW4i4GIFC7Mm16jVzyDaX3C&#13;&#10;tevSIidTAtfKvORVfKl2DNnlSQQ9octvnxRVHK6HBcqsbmapquzuSabX0dVtVlowkjHBjV2OGTKS&#13;&#10;MaHLn7YY2ZjgkNjI7N18hr1uc3Zewk5/7Bgmsa+xQtJcDjaE2yeu2RVx+BOwnFGeDbEPWU5ImOHY&#13;&#10;xjaLbcaIDldyXGespP8c3RCmiK+SOmNEXsskC+XoxqxJliZtB5PQKbM6Cb4cbqhyxEqt0cEQ4+dO&#13;&#10;jNkM+zjkVEyavxzdEGZNr/EVTl8CVsn4/7Wtk5LgEmwpI8YhdzhKlW/C1srVBFfXlvIhv3Gz4XV0&#13;&#10;Y2awSYbaHzqG62euUSrJcQdrsq7xbHK9Rv4ss3FS4XF0XZcjdTa4Xnfh0qOrq0v50MTLP65t3Wxw&#13;&#10;vW66HF8l5+TLq8d1Tuhmg+tjlzvHpNg6oUOiLcMLyUU73GbIuYyzsfV4X9Q1YqWtxrHVWX2dTa1n&#13;&#10;xWQ2tN6FG7auMWI2sx5u/ri6slQfNtnjfzax3gzZXZvpA46l67o6m1jftDls0g7gu9bXueNmNrJe&#13;&#10;97DV15V1NrQ+hNuOru2b5Lr9qShq5c5qKUI4XJ+VkNnQOmKU3GEoYxSOboP7vTJbl6pDU2f5Ohtb&#13;&#10;R80rg+7V2PoQ7jq6JifzsfXsWT2fWm9qqPV1ZryaWs/6dbWUa31f0COd4y7itQSw73LmDhFMAocr&#13;&#10;9nIGr65SjqBtLxdY4E8JRpio3DFbV6l61EgG57gyi7zRe5HbxHnk3TVZNkshbNrFbAKklsqCw419&#13;&#10;7nhEHJPA5fMCKUvWWa8Hh1OCrYHtzsgMRuSn1c3CbmTjvt50cOUqh683HWTvrYBGIEP59aaDL67/&#13;&#10;+HrTQU5mtMHq3debDqyAZFfG6NDNO583Kt+ootPDX286+EL5tPPpnTc+lTdS2/PeITqLdVgCjoNW&#13;&#10;jN7Xmw5eC7BOHb/zqe3yRn696QDVXmzRteujbGwXVyNY9155M4OPL2IpPvwSMQ4+fPyBdeSyJ8BF&#13;&#10;jz+wOj/5weQ4WRGd/UD9CXGhF9EgLnRY0tJ7osRLjj+YES1dAf/SBRIh3JMLJEI0fHWsotNGOrRV&#13;&#10;WCtsdrKi1Ys3MDz1urvhVVMk8taBIkAaVoOwT22fbPW+mLpxy2UQ9mmQ1kiCDj3lg0HYp0FqJwm6&#13;&#10;DctNLOgR0XWiFMlwRh7VrV/kZE+1T3u6pDXBTSAnjZatZMoCJN0lvQIChXCTEHuqferTnZ8tmSWQ&#13;&#10;0rs+nXXcWHMxnm4qY0+1T3u6dlWFieaoKwZhnwapgx7YJbLzqDfqOslYOFISUfGk8F3m5oSTSUhn&#13;&#10;66RS1xntVJJ9P6l2OI+oxjnfJz22HbfOoytDVajgxL2dfpXVfjRXKCzT/pCwEbmm9FUm13TPZJY6&#13;&#10;6ArlQ2W9jFT7K70eistLJTnooKlM+yu5KXSR9ts9Q9AVYiNDFiXgZNrv/KTab/2Z0lpT1hUktZUi&#13;&#10;pv1omFFIMniDanQ8tbn2W38o7C6xpnIfQ9x5pv3oEFBIv+HJdMU+1UqF954ESUYCv2jP6ukcIzay&#13;&#10;tjMHsy8E55faaevL6zTKbZE4rtKDDg/T83yQzpOwDWROalDnCqd5mVtykUDE6G65kWafkQW9Nqjj&#13;&#10;LDfvywDs0wDtmCDst05YepKj80PFhBzkg/pvVJNR4laMRJGdiUyPBx12pWo86AUS9AwfbH6NzdLb&#13;&#10;uBXV4dGEgqkw2tp0ewgLR50xoA6e3RRTs1MD7QIqj4wzfg4Rqz3g76ozZWfEeT0prEl2XsvRh6ni&#13;&#10;3qC9KFqm7MndSYtPUF8ofNGKofdWIcllLPC19FRoyDgmiiHmN3gqw+izT/MJtXcf3CpbD+lYjOvk&#13;&#10;np6Uy8LZSW53Q+HbDIinumx99mnrnHSJrBNtI/p0YubQha5P78gVK+gzUy3pUMYqc9NkpEN5qgjZ&#13;&#10;Go86dueaOCtxPxmPxLGPkFCZ8tN1lhv2k5yyGHMzbjKceuEV9+1wI4niZDsvN8BEPSLjmHDDzK+O&#13;&#10;jc2hOz5ex/hKltAJpDjpPINFN+zqibo1SW7gQBR3/ooVsfUVbI97mQtsT635Y3SDEttTm4/NRlQQ&#13;&#10;iPieEQ1o7KBA7215J1C/Vz4wubYrebhkNeY2tcz2oJyuMshsD9oMFJJ4WNgls5HM9tgoeE1tj83o&#13;&#10;AJLsvMsItT2hMi0WmuKszDWh65ziNUY7up4X7ie6xhfyqJJuykVnTqV1Jy5LjpOejXZNGnxwIvM2&#13;&#10;jI3cH+Emum4jRVw3zdnj+u7RjXsw3PZMzpL/KOf2DO6hEMuDHuBlxGFMSQHJfmEiQAEJC9AKqIDE&#13;&#10;6ozSBR1EirnG0n69RPZGaV8PgMTkjG7FiMUZpa0mYCRKN2iNhdqbwVJ/zDS4WDBrMxhnmKMzODGE&#13;&#10;M72phuS8S4ct5jp0e4iXY3dOwIQSjNKOu0QoZAA9AhIXp7cNb4iH009hUNnIoCM+Proh/s1gwR9z&#13;&#10;bwaZpxCqmXfjQjG5KdzATIGV2ObIz5yFgaOlxFXosy/xXhr546LlFClDWiJJTqYypBVEKhKzIkJX&#13;&#10;/mOGhuC05JT0yJWfbuluZI8IpEkfQhcCaQlE1KsIpKXwaqJMEz9rkruaCiKS8SzS7gn8mthOhHUq&#13;&#10;IQgvCU4rNEBWCKQpKTSAQeqBRbnpBREqIV4QoVLntFNJ9v2k2uEFEapxHtpMerxA+91tnX6V1X4v&#13;&#10;iNC1eEGE0ucFEbpnXhChfPCCCOWtF0SovLiDTbXfCyJU+70gQrXfCyJU+52fVPu9IEK13wsiVPu9&#13;&#10;IEK13wsiVPu9IEK13wsilJteEBE/v2j5vCAisUMZ0s8xbyww/bNPTad5QURinDJOCxkm7TRc+XSF&#13;&#10;uwHTj3Iq7QURptFeEGEK7QURps9eEGHq7AURps29ZYEY+70gwnTZCyJMlb0gwjTZCyJMkZ2JTI89&#13;&#10;7c7UGIO40SNjWuylAabEXmxgOuzlC6bCXhBhLHSMTCh8jUzMnGoquLaPVBUsc0yVyyqYk8JyLZ/8&#13;&#10;vMpf15BTc4iv+e3Ug7L0bEVesDAVRCp/uZqt2j69fKDJFHY3JwROg3l2k/xUEGGSMuFEzqlsbb1w&#13;&#10;U2OytmiXvRiEqSUCafuJgWoCaTySw6n8dCtz0DcyeGKc3W6EKql5zuhUKD7dE/g1a6TwogAzdqhM&#13;&#10;m23yfnSTIftUWfLiBbsUGtw2imhkZwWRitJu66zIvaRww/TpFbkRFrGqZpEwI0923nhUkQuxp4JI&#13;&#10;xd7EMUUNbkVsx/MeBjLYRp3/Kmt7vCBSMdvjBRFqe7wgQm2PF0So7fGCCLU9XhChtsdxUtvj66S2&#13;&#10;x2mntsf3k9oe5xG1Pc55answVK/+BrNnnmyn6/QEPqXdiwJ0P73QQHkkx3NIxFG+O04qS75OKp9O&#13;&#10;O5V530+uR8Yjrptfajy3E+7EchfFixdsJV68YMR58YLtlxcvGAu8eMG46sULJiiOkcmer5GJs1PN&#13;&#10;NMT3kSmdc4bZBuc2Mw2e0GZeiafIJVtQcko86c58Ek/jM5fECwPwc8uP9mQvOZR7K14wofDiBXNH&#13;&#10;fI3MG3GqmTPi+8h8EecMc0Wc18wTcemZbAU3MB4EDXCeo4Bk/ZBWM+gD62i2KYWB1jiU9QPrD7f7&#13;&#10;jgdet4h+sPQkluTdCxwSB5cBtWYy4q6yMqCmr3BBEAHU+Bd3MBFALRbhFoEyoPmguDeJAOoEB8eo&#13;&#10;3jddo6XsKdVWBaD7aIUFyhkb3qC8NoyDv6XZFMM+Lc7Wioq8k6zIa6N6QPGrDKj7ONAQXznDrgi/&#13;&#10;orBGxIJwY4GWW6acarkl36mWWz6farmVCKiWW9WBct4KGVSWxCERz5RKp5VbqLxbBYdqkBWFqE5a&#13;&#10;5EC13NLjI5NOG0HAFUllMbYk/sgyQFYXEC+qqBhWaqAstOoFVV4riFDltRoLVV4r21DltUoQVV5j&#13;&#10;4aSHXHntXJ9+kzuhLTfOVNeS7UxzLXvPFNfKAUxvrb7AeG4FC6a1VgFhSmslFaazVqNhKmtFH6ax&#13;&#10;xjmmsFaBoPjMSBHHwTLxjF5L7bP9Ez4E40h8JSs+MP7aeAdTaZsXYRotz5P1MYW2iRamzzYiw9TZ&#13;&#10;+DtpJtfm6fz2pGpOnVF0UGeWNePbKMDg4+O2EPt0ByeWB3DrZNk8dzqwwEwJigOxt2pg/Te4nC4y&#13;&#10;iTQ4emGCSZHXJUZPoRq19mlUa8PdiAtfi4eSVSVG3qQTU87sjV1eN8LNl+TRWpLANZRlQKtIjOBQ&#13;&#10;kRgrSIxswy1/jrtDCUYLCkhjnlcjRtJHi6RNTAiOmIcrE6O1CCoUhlGSLmWMplxMcK0QQVXB9pEq&#13;&#10;l3GGqqvxGreJlomxAFB6UOdULwkK/EdZS2Rd/HQhNhhASbNZA7pZNr5At98mIqglsiELKiJWpqBC&#13;&#10;Z1UKaomsSEEtkdUoqCWyEgW1RFahoJbIfFRqiaw+QTFaOp2u0TL0lGpL+tN9tDoC5YyVJiivDSOV&#13;&#10;HuluiF4JsW3SLxEAWeLI42N2etvYC9dCbaHmeq3Vi3/EwLh7RO2Lde2zZdgYAKPL5gqYcbFBBWZb&#13;&#10;bPKBmZZRRymYbFh5gwmbVTeY9Fpxg6mD1TaYfllpgyms0BkCA+LdmCQwk2K5bubbWPKcuTaWjWee&#13;&#10;jaX3R+LYWL2A+TVWgGBujVU0mBwYPiZXtj4mp0Yvk3vbP6ZHxg+ml8Zfqufaz/WPWJteh47WfotR&#13;&#10;zptxSPJ6WNwyHaR7Q+xyL3f+IvzEzeCvnK95HLLR+klPXmm50bf89qQ1aqPVdElvzJ2+V8+Vq3Il&#13;&#10;PIb7XoJbW8yHLpkiHLKFQevJaNBab8MYyQAaLsGP+LwEZeu3zxjHmZPLspUyEx7WR9Ik5q+zdE+L&#13;&#10;KCbie+1cz9fXIvqOcOXQQ+YxI1w5gpMbUQIc0j4lfshNTwKHu/YIQmxIBCR1IhmoioBk+kcGqgJg&#13;&#10;zR5ts4O43KFMjN0xxl7y2dhgf03UbgIkNUEHbIhgJ4CEMz54RmrgjbyKRliIt3mVt8emg1pSLJfr&#13;&#10;sQLGltSy8E7pCMhGpPG6YgUEi0ryKE8Mj+5I3bLzR5NgHW+iUIzEZHfyPgTZxzVhob0nG4BlFuId&#13;&#10;ArqRHNIu+WAPrwfrrMSrM4pbCdnWvk5JTZU2vR7tghO26yjR6CbJaFQZp1pSOnaLt11ohzITt6ay&#13;&#10;jikqwfKy82VKgTeLKCTTM2nLiDgJ3/G2EocsH68TJK77L+5nAslsVmVSR81g5V3PzLJWpsDUWPvO&#13;&#10;s+EAcFO1QyLykizBpio32SlVjzrsPZJzDzmSeEyNMA+lZ8ubYgLXmecA1TDA8lEPbYvSwXwHAEbT&#13;&#10;RQEHfaksXaPNmUtwWKTaogvmf9U9Dm9RipEYzXojL6UB4EA8RBRO4z4yl7PeIHcfMBIfFiM38dHM&#13;&#10;Ka7X5j0TL9vfzsvcdjQMRl6zOACA0QytmVV3QI9VzJO0z+jxeqTyBVw+rdup9nhaOxcG2aFKFLfV&#13;&#10;uy7I1LQNjBPJaDWmwp2XJdlttNI53RptG2OfcYPwtvogPjWCvyI+eXGl+AXUUqjRZ6UQTXxAvYvP&#13;&#10;tbx5wwpzau4btj7V1IaEhuHtMqBX3m1e2hedFpKiSQlM795syVQPpFQ2uSWVKR3C6GBCSw/V4S8p&#13;&#10;ghbBol2Qe+iKYNHB7kgLmIaiUqwsYYPOCKVrUrbSwZQ1MUUGRpjvYGRt8UTe4GQukaBB44aszcBI&#13;&#10;h5C8DhAbsiEdRw5WljdNiG+IzTEwogwqSBvSOwosgQQyZuZgZS6oLvSkcoeTQh7as1lBvcOrJ/tr&#13;&#10;JZmeXqcb+SWJxZKQ4D2RcX3YwyKc2qWeTbTpUfplYm9u16ULXfZFEoal51o9TZynIhzigoCPiAre&#13;&#10;ZhfhiOvZahAjBYnSc70azeA0/h9IvsVSVhROAzcGJzY47AtJO3SWkCXm05yPgWjuWpM3zD9cq/kZ&#13;&#10;4DaU9lk8rqBHZMxho/fu9iQzgfcQRnzkuRv1PzZE7jdm+EhDxEZNGvMgHY5NBG40K7BeDMh81428&#13;&#10;W09MPSEFrn08mdne1HIEBeaRzfaognEPE/8x1uyJOKD/NRLD5EveJBnWyAQWvaWKkWhA7U2YRKUw&#13;&#10;XbRMRz3UZErvwSsH1LzKwIRCCorRjpQPduSJNDAkBhaJBd1HcmtIU1mo6QGPHSX2qaECXtoY10ji&#13;&#10;ZpwpukZ/e4thsk/FiNtno+CybA7GiRcCagTZfxHwvX60Hmg9ibcQeKhysZPPesF7cvNoI/n2oK7E&#13;&#10;tWlqbQ3csLSYtXhvyCkEjGpSiI8GQHWCic+XALIAUg0p80nRCqRrZPI4AZYDHGBUYogPPgESnx4N&#13;&#10;UFEoWIzggGtSwsOjo4SzJLmvsSN9jgDUwI64smBhfHRHpv8BGE1KR/Vak9kty1LAiAdVaOGmlNwT&#13;&#10;eTdvBCR+flOrw8PeXYBmt6iFDTUAWnnDW7XJGvW8hoKXAW0ERvS7SHVlFzqRe/TA6sjrmlSocSpE&#13;&#10;qtk1ODhnIq/ldWKlNXpqmLAa7YrqYZKAaVCa6fGPcUKxoiT75v4EsSbmeH8BxhOFJrq5PKEvwQDt&#13;&#10;KLLPeBrWgwpa2ZphSkdTcQSdjBrJBpHCMix9VH+m/ZVe101au+FPRBEjSSwYvGhD5Y3PJQlran2w&#13;&#10;OAFlQD3T2eC5WxM5GMoY9RiUNGkRECjjZuMHZUAt+LckV9XgRdXR4rGjutG6R4eQsPxoNY0dUS28&#13;&#10;wi5KmNyFRDCqDpL0Z3wpnigruW6uMWI2THoaXGwanCiSpZOXnEdA+mgdIOCuo8bKrAkLZ5ElYcpO&#13;&#10;fQLIJFzD4IFJDyYIAtUDuSUIjkw0ywO5IqWxJluZUSoKRaWpiZHJY6XqOrI1yq0YwmsMzJL9qTQ1&#13;&#10;jlOLiK4FM/IqekKPJu9reU97mXL11wFInOHKXrHErsyDldRzGMcDe7pBsnDBcaKeznDqzrOrpJtK&#13;&#10;PTm8SIaYocq6W6gJtJbycJVzeeftiOhIHctr47gmmDgiMkwYpK4j0Slcm6jn9ZrM99WD5lUwYFyW&#13;&#10;OnBbd35N3E5ketWlW5MKTtKJQ9ztqbmHAHbGdfbszvrcGDmteQVsh1rY88AetumWakbjHDHD1vHF&#13;&#10;RMOOZhRDiZ6bWLKL6i0Ew+gIkwsVSqZmtRVYmeaieSHuIzMGDsjuzJkASRLGZp1QJClbaxs4r2Fd&#13;&#10;igYLjWF6UhArZNNTuGSgjLGxFruKRXXaiDGyeFJbQ/nxGN3jEW5JyfbJNUKiBzTFqH4QmwW2KVMk&#13;&#10;8EuP1Xh8IC+v0nJVj6CuhM0S2KRUrSlN6QMvYbP8UfmZmsEhBEQo5rdGH2rN3ODAKOZVRwVnTro6&#13;&#10;q9Tpj+tvSRChhw2zPuqwMdujL0hkQZN6SywIq61DjiRgLaHDwsTazmAad8a9Y/6h9ywVZbKxFpCy&#13;&#10;pWv1nCRBe6t9ZKTpyy7dJeqiR+5rdbHMB96k9ry93H/7jX75+XwJ33efzpef9scnecn5+fj4cPfj&#13;&#10;w+Nj+Mfufv+0/+7xtPpt+/j2Zrvb7Q8XOylnkI+H1cvbm+rmX0DxfDpfvt+e7+OzAnZhxPb2dPx0&#13;&#10;uAvf7vfbux/0+2X78Bi/hxfEgZCX5/Pt+fmX07ffyLf3x7vff8HC96fL25v74+lvN6uX0/b57c35&#13;&#10;r5+2p/3N6vFPhzM6/ZBpg3hcwj/QOiMH/Sn9y/v0L4dPT98dsRMwE9vDDljf3lzs63cX/Au/3h2f&#13;&#10;sMs/H3593gmgUCCkvfv8l+3peSVf8aP958ufj7/eb5/3AWD7G3gRLeEEqyRFQvQfL+fn8O3j7ctH&#13;&#10;+ba9/Qii7h92328v2/TfAep23xzvj493+9O3fwc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aIuI7TIlAACY3gAADgAAAAAA&#13;&#10;AAAAAAAAAAAuAgAAZHJzL2Uyb0RvYy54bWxQSwECLQAUAAYACAAAACEA2yfDXNwAAAAIAQAADwAA&#13;&#10;AAAAAAAAAAAAAACMJwAAZHJzL2Rvd25yZXYueG1sUEsFBgAAAAAEAAQA8wAAAJUoAAAAAA==&#13;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646F58C8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33BB3D9" w14:textId="77777777" w:rsidR="00E62D09" w:rsidRDefault="00000000" w:rsidP="0009079F">
                  <w:pPr>
                    <w:pStyle w:val="Heading3"/>
                  </w:pPr>
                  <w:sdt>
                    <w:sdtPr>
                      <w:alias w:val="Telephone No.:"/>
                      <w:tag w:val="Telephone No.:"/>
                      <w:id w:val="741527263"/>
                      <w:placeholder>
                        <w:docPart w:val="EB64E9BDAC08EF41BC6DA2D5AA1BACF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62D09" w:rsidRPr="005152F2">
                        <w:rPr>
                          <w:lang w:val="en-GB" w:bidi="en-GB"/>
                        </w:rPr>
                        <w:t>Telephone No.</w:t>
                      </w:r>
                    </w:sdtContent>
                  </w:sdt>
                </w:p>
              </w:tc>
            </w:tr>
            <w:tr w:rsidR="00E62D09" w:rsidRPr="005152F2" w14:paraId="111803F1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1EADEADE" w14:textId="77777777" w:rsidR="00E62D09" w:rsidRPr="00441EB9" w:rsidRDefault="00000000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Address:"/>
                      <w:tag w:val="Address:"/>
                      <w:id w:val="-1504971700"/>
                      <w:placeholder>
                        <w:docPart w:val="7E3B8409C75C4944A81308C30FA2CA6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0673F">
                        <w:rPr>
                          <w:lang w:val="en-GB" w:bidi="en-GB"/>
                        </w:rPr>
                        <w:t>Address, City, County/Region Postcode</w:t>
                      </w:r>
                    </w:sdtContent>
                  </w:sdt>
                </w:p>
              </w:tc>
            </w:tr>
          </w:tbl>
          <w:p w14:paraId="615BFE5A" w14:textId="77777777" w:rsidR="00E62D09" w:rsidRPr="005152F2" w:rsidRDefault="00E62D09" w:rsidP="0009079F"/>
        </w:tc>
        <w:tc>
          <w:tcPr>
            <w:tcW w:w="723" w:type="dxa"/>
          </w:tcPr>
          <w:p w14:paraId="2139BFAE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E62D09" w14:paraId="21BF9CF9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3F7B28CA" w14:textId="77777777" w:rsidR="00E62D09" w:rsidRDefault="00000000" w:rsidP="0009079F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-856427655"/>
                      <w:placeholder>
                        <w:docPart w:val="CA4FD695B21533438F0EC655E427ECE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A56D1A">
                        <w:rPr>
                          <w:lang w:val="en-GB" w:bidi="en-GB"/>
                        </w:rPr>
                        <w:t>Recipient Name</w:t>
                      </w:r>
                    </w:sdtContent>
                  </w:sdt>
                </w:p>
                <w:p w14:paraId="72D89829" w14:textId="77777777" w:rsidR="00A56D1A" w:rsidRDefault="00000000" w:rsidP="0009079F">
                  <w:pPr>
                    <w:pStyle w:val="Heading2"/>
                  </w:pPr>
                  <w:sdt>
                    <w:sdtPr>
                      <w:alias w:val="Title/Company:"/>
                      <w:tag w:val="Title/Company:"/>
                      <w:id w:val="-1365748338"/>
                      <w:placeholder>
                        <w:docPart w:val="E57F61E68BE32E4C9DC69D79FEA3601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56D1A">
                        <w:rPr>
                          <w:lang w:val="en-GB" w:bidi="en-GB"/>
                        </w:rPr>
                        <w:t>Title/Company</w:t>
                      </w:r>
                    </w:sdtContent>
                  </w:sdt>
                </w:p>
                <w:p w14:paraId="7A52415F" w14:textId="77777777" w:rsidR="00E62D09" w:rsidRPr="005152F2" w:rsidRDefault="00000000" w:rsidP="0009079F">
                  <w:pPr>
                    <w:pStyle w:val="Heading2"/>
                  </w:pPr>
                  <w:sdt>
                    <w:sdtPr>
                      <w:alias w:val="Address:"/>
                      <w:tag w:val="Address:"/>
                      <w:id w:val="-1933122431"/>
                      <w:placeholder>
                        <w:docPart w:val="80A714505BCF3D4AB31C307589861A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62D09">
                        <w:rPr>
                          <w:lang w:val="en-GB" w:bidi="en-GB"/>
                        </w:rPr>
                        <w:t>Address</w:t>
                      </w:r>
                    </w:sdtContent>
                  </w:sdt>
                </w:p>
                <w:p w14:paraId="40A2C9AE" w14:textId="77777777" w:rsidR="00E62D09" w:rsidRDefault="00BC2A58" w:rsidP="00BC2A58">
                  <w:pPr>
                    <w:pStyle w:val="Salutation"/>
                  </w:pPr>
                  <w:r>
                    <w:rPr>
                      <w:lang w:val="en-GB" w:bidi="en-GB"/>
                    </w:rP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7D3610D526D11342B977A8DFC01B165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A56D1A">
                        <w:rPr>
                          <w:lang w:val="en-GB" w:bidi="en-GB"/>
                        </w:rPr>
                        <w:t>Recipient Name</w:t>
                      </w:r>
                    </w:sdtContent>
                  </w:sdt>
                  <w:r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Message Body:"/>
                    <w:tag w:val="Message Body:"/>
                    <w:id w:val="1833792793"/>
                    <w:placeholder>
                      <w:docPart w:val="F7BFF85A0470274DB01BFC4D3AB100CA"/>
                    </w:placeholder>
                    <w:temporary/>
                    <w:showingPlcHdr/>
                    <w15:appearance w15:val="hidden"/>
                  </w:sdtPr>
                  <w:sdtContent>
                    <w:p w14:paraId="401FEEE7" w14:textId="77777777" w:rsidR="00BC2A58" w:rsidRDefault="00BC2A58" w:rsidP="00BC2A58">
                      <w:r>
                        <w:rPr>
                          <w:lang w:val="en-GB" w:bidi="en-GB"/>
                        </w:rPr>
                        <w:t>To get started, click the placeholder text and start typing.</w:t>
                      </w:r>
                    </w:p>
                    <w:p w14:paraId="241CF3D4" w14:textId="77777777" w:rsidR="002B444C" w:rsidRDefault="002B444C" w:rsidP="00BC2A58">
                      <w:r w:rsidRPr="002B444C">
                        <w:rPr>
                          <w:lang w:val="en-GB" w:bidi="en-GB"/>
                        </w:rPr>
                        <w:t>Use your cover letter to show how your talents and experience will solve a problem or drive results for your future employer. For example, if you say that you work well in a team, give an example of how you used your teamwork skills during your last internship, then show how this experience will benefit the employer.</w:t>
                      </w:r>
                    </w:p>
                    <w:p w14:paraId="05C2D2AD" w14:textId="77777777" w:rsidR="00BC2A58" w:rsidRDefault="002B444C" w:rsidP="00BC2A58">
                      <w:r w:rsidRPr="002B444C">
                        <w:rPr>
                          <w:lang w:val="en-GB" w:bidi="en-GB"/>
                        </w:rPr>
                        <w:t>It's all about personalisation. Write a cover letter that uniquely presents the real you and the future impact that only you can make at the company.</w:t>
                      </w:r>
                    </w:p>
                  </w:sdtContent>
                </w:sdt>
                <w:p w14:paraId="1E18F557" w14:textId="77777777" w:rsidR="00BC2A58" w:rsidRDefault="00000000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9BDE4987F19CF445873DD8A127BD84E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49C">
                        <w:rPr>
                          <w:lang w:val="en-GB" w:bidi="en-GB"/>
                        </w:rPr>
                        <w:t>Sincerely</w:t>
                      </w:r>
                    </w:sdtContent>
                  </w:sdt>
                  <w:r w:rsidR="00BC2A58"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84CEBAE1577B7645AE8E7B7C3CADE87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Content>
                    <w:p w14:paraId="3E88D0D0" w14:textId="6056D483" w:rsidR="00ED349C" w:rsidRPr="00ED349C" w:rsidRDefault="008C7090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t xml:space="preserve">Levan </w:t>
                      </w:r>
                      <w:proofErr w:type="spellStart"/>
                      <w:r>
                        <w:t>Tediashvili</w:t>
                      </w:r>
                      <w:proofErr w:type="spellEnd"/>
                    </w:p>
                  </w:sdtContent>
                </w:sdt>
              </w:tc>
            </w:tr>
          </w:tbl>
          <w:p w14:paraId="4EF5B507" w14:textId="77777777" w:rsidR="00E62D09" w:rsidRPr="005152F2" w:rsidRDefault="00E62D09" w:rsidP="0009079F"/>
        </w:tc>
      </w:tr>
    </w:tbl>
    <w:p w14:paraId="70A44317" w14:textId="77777777" w:rsidR="004416AD" w:rsidRDefault="004416AD" w:rsidP="004E4B02">
      <w:pPr>
        <w:pStyle w:val="NoSpacing"/>
      </w:pPr>
    </w:p>
    <w:sectPr w:rsidR="004416AD" w:rsidSect="00A07A73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36B1" w14:textId="77777777" w:rsidR="00906015" w:rsidRDefault="00906015" w:rsidP="005E79E1">
      <w:pPr>
        <w:spacing w:after="0" w:line="240" w:lineRule="auto"/>
      </w:pPr>
      <w:r>
        <w:separator/>
      </w:r>
    </w:p>
  </w:endnote>
  <w:endnote w:type="continuationSeparator" w:id="0">
    <w:p w14:paraId="77B645CD" w14:textId="77777777" w:rsidR="00906015" w:rsidRDefault="00906015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820B3" w14:textId="77777777" w:rsidR="00087030" w:rsidRDefault="00087030" w:rsidP="0008703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A07A73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6C8B1E24" wp14:editId="301033FB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1ECCD81F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12D0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BF184F2" wp14:editId="2B8618B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B29D5B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tIiBkAAGezAAAOAAAAZHJzL2Uyb0RvYy54bWzsXVtvI7lyfg+Q/yD4MUDW6m61LsbOHgR7&#13;&#10;Q4DNyQLrIM8aWb4gtqRImvVsfn2+IllUlbqqm7uenXPOQC9Dj7v8serjvVgkv/7Lx5fn0a/r/eFp&#13;&#10;u3l3VX01vhqtN6vt3dPm4d3Vf93+8K/zq9HhuNzcLZ+3m/W7q9/Wh6u/fPPP//T16+5mXW8ft893&#13;&#10;6/0IIJvDzevu3dXj8bi7ub4+rB7XL8vDV9vdeoOP99v9y/KI/+4fru/2y1egvzxf1+Px9Pp1u7/b&#13;&#10;7ber9eGA334XP159E/Dv79er43/e3x/Wx9Hzuyvodgz/7sO/7+nf62++Xt487Je7x6dVUmP5B7R4&#13;&#10;WT5tkGmG+m55XI4+7J86UC9Pq/32sL0/frXavlxv7++fVutgA6ypxmfW/LjfftgFWx5uXh92mSZQ&#13;&#10;e8bTH4Zd/fXXH/e7X3Y/76P2+PGn7ep/DqPN9tvH5eZh/W+HHUhE0RJV16+7hxv5J/T/h/j3o/ev&#13;&#10;/7G9QxEvPxy3gYuP9/sXQoWVo4+B8t8y5euPx9EKv5zOq7qeo2RW+DZp5ouqjmWyekTBdf5s9fh9&#13;&#10;+sNJ007iX9WzNui2vIkZBiWTUlQPULEOJ+4Ob+Pul8flbh2K5EBE/LwfPd29u6pnV6PN8gXG/7Bf&#13;&#10;r6m2jvArEEa5Q4z5PWRyv797Ov68fdocoQ9TK0Tp7w4olD9G6rytbWqWN6sPh+OP620ol+WvPx2O&#13;&#10;sQHc4adQAe6SHbcokvuXZ7SFf7kezeaT0euIUJM0C1VCaDx6hNGhKNAMMg40yThAsHEaIeTgoLAz&#13;&#10;jqtPK4QmDtBUyLhAKM+cm4ODji2LTOuZbdhCCDk4lWJ63NpAVQHVaDonlWYukiR73tqlVkm6Xesq&#13;&#10;yXfV1A6WZNzHKqC8kpxPpnOHqgLSa0l6O3GQ6gLSa0m6jyRJr2YLm6lasu7aV0vW63rqYEnWfawC&#13;&#10;1mvJelNVNut1AeuNZL1ZjG2kpoD1RrLuI0nW61llM9VI1hu0CLOraxTrM6fdNJJ1l6tGso4+09Gr&#13;&#10;iPemgPeJ5L1qnc58UsD7RPJeN43N1UTy7nR7E8m6j1TE+kSy7ttXxPpEsu5jFbDeStadut4WcE6D&#13;&#10;eR5pZlOb8raAcpowDQMVMd5Kxj3bivhuJd8eksP2NU000sxl+ciTmdXHTfodfhphDkuTTprc7LYH&#13;&#10;mlDS1AaTzds47cKU6OOGvjrCIJ+EmzTF7BcGwSTM89F+YVBIwmGeCEv6hcESCS+K1KApBUlj0kCT&#13;&#10;9iFsmjcE8TIjaW4QxMvMrJKdVZmhNMYH9DJTaSAncQzVJabSaB3Ey0ylATmIl5laJ1Pj3H+QdxpY&#13;&#10;A3qZqTR6kjjGxxJTaYgM4mWm0igYxMtMpYEuiJeVapNMxWhVojsNWISOIalIPJmKcadIPJk6KTOV&#13;&#10;RpegTJmpNIAE8TJTaZQgcYwEJbrTYBDEy0ylLj+Il5lK3XoQLzOV+u4grkyN9T51wXs4D859L/ur&#13;&#10;EXwv78ledMrLI/Xc/OPo9d1VWL4+0qq6Df32y/bX9e02SBypA8eqLeQbvDfI7fT9eSPlAg70Yzn+&#13;&#10;yulOoaHOxQLgz5xqsXOp1fP2sA6WnNSIf4GlTpGaWKkpOc6X05R/kppzSfJnTnWmWI31mnOuHKP4&#13;&#10;5mANodQ8mct/GzXAGkjJ8VdOtRTWQr16cq5Y5xTJlRcPZudKT88erC6UHNvBabSHpbDK6NUT64uA&#13;&#10;dnJaMQ6nCS9pVypXbjfmtMoez27MyZUc68dp1JOlhvTkXEvlyu3RpeNZM4s92zmsNiYJDekYcyyT&#13;&#10;Os+Q2xe6Ler5wuwsd4HUcwr/3GH7/HT3w9PzM3V9wSO+/vZ5P/p1CV/2+4cq9I3PH17gdY2/m7fj&#13;&#10;MeeXxUMOCul5Q51snBKrD/lv3pzFbn84frc8PEagkAm1iuUNHNqbu/DT43p59336+bh8eo4/g4Fn&#13;&#10;zMbhwo3+z+hBfb+9+w2+UGwzwBH9uN3/39XoFS77d1eH//2w3K+vRs//voEfdVFNaOJwDP+ZtDOa&#13;&#10;G+7ll/fyy+bDy7dbMIleYLlZAfXd1ZF//PYYtwjgo0fh/LT5ZbciwTAEwbTbj/+93O9GZCX+CK7s&#13;&#10;v27ZL7y8Ya8qlXCWTSZFQ9J/4JX+XO5p9Mjn7uk5Fcif7p6uxlPRiyxv2O1fj6fgnXz+p2bE2wWy&#13;&#10;CTCZYqF3ci2jePNylgCxMg64oX6dxOQS23e9CaxqMaOFqIUlV9nV1HHjoX/NelWLuYclF9oVnJmm&#13;&#10;+xzd1glrPiM3s6WXXGpXreNQQi0QWBNyA1lYcrGN0rH1Ul5rsEpeMwtM+a2rycxBw6z2pNp0TE4O&#13;&#10;E03xXzn8K+d1NWvJu2uiyRLwLVVFMA1udRNNlUHdOJaqQuixVJZC5VlKPdyJt7byilQ5siu4cM26&#13;&#10;plzZVVvRZo1laa1KYeyUqXJmVxiaPLSiUqCl9cnSull4aLIUvMqrPNrVpCI3pmmoLAS3giivduWr&#13;&#10;pvzanmrKsV1Rg7FVo8lZ5gNdn1mgyrNdUb/ggBUVgfJtz2de7dDObaf7IH9AVh+DhFecyrvtlgCN&#13;&#10;+hnN10w5uGtHM+Xhns29QUW5uNFSTP6Vj3teeS0AfoiT+r6RsgW0lVcxJrIBeL53yf6s9nqNSVH1&#13;&#10;V25uX6/f7emeNB73v9vXPZl6bLVF1Ctvd+XW/LaAeuXubrARaLfItoj6qaz3vl401crNw6kSUzkC&#13;&#10;z73xlyZzg0hq+lN73cS0iPmprPRV5Y3kU8l8jdI2myM5MLL2vo2S+mrhjOMzSX3YUbMGEDgDTjlW&#13;&#10;tdNNzyT3ELKrxExyjx3rbCIWGpddEGOb57IL4u5pocKR3xYTOayVyOvQvwUWHUa3CDwoEkebDehl&#13;&#10;TuTLLohXTJddEI+Zf4BdkNCorN1nGrSpeWBULmlNNDAH8bK2Ok1tFcNrEXpqqxhAi8QxggZl2Gnf&#13;&#10;33HQIEni2Sc+IJ5MxUgnlInd0xu2k8LAPOrZTyIfTVAUXpiUs+dGjliwaWjfArHJkasa7vZoDfua&#13;&#10;OY0OdHI2pcyZVBbglAXnmE2ErLnmsACnWZAR2RwWYO+z3DNLfzRbxJoDH+oABxXcUFERzJ77TaMl&#13;&#10;LzTGmqZfcE4rpRLB2Txlnfdu2TROszmYXxJZWA/16ti1m5F6yILfJqJXXGZehYGTMCmSt+0Zn1PW&#13;&#10;OO2mDpI1pfliCVnwVUUt8zjPWXKasp6OE6vDgud2M1IPWZMUdLEY5AoOrETrQA2HbyoKQvHe0i0X&#13;&#10;nEfLBtmHI6uM/Y7ZBVTBeRTAc3txq1WTmhbaQy8BcG6Vqduk3epBAjo6Ftg1ToEF8ChEbV27qL1S&#13;&#10;5c6jI6NzmqpsTc6ckkYAr1eZYEdHztGv2nA1RWzu3jyzFmlYhm+st7TgCCtSdjEvK9WOgsM2Tc+2&#13;&#10;uz2T4BoLqsbzGhikGZrTWFDzRVm7gnesyPJz9Tg3v5DgkgrIvDPqGTQdR05ZjpE5jfbAW1amZ2rJ&#13;&#10;Q83pXDvOzbenIXchaj7r6dkD/5mSY2ROoz0tOdMK2hFcaEVy59pxbr498FspPT17avKJCbsZmdNo&#13;&#10;D1xqRXrWabozVD7n2nFuvj2xHg+VThpuWIxhOY3G1DyHzOMBf+c0yuEIVZHRcKBFuTzdZxxOE16h&#13;&#10;XDICTrLebq1QLNVEuMl60VL4ypAYbXmhtiAYqa/HLZPSRcpccRVA33cJ5biEcnymk4bo3s5DOcKk&#13;&#10;yg7loLqvvnBgzeDBwmac+tsKcw3AnGI30BmFyI0FRxi+KXBjSpuSsX+TxwbRerOrnrYsYmZSAl1e&#13;&#10;lsBuqgWCoS2LLGiProuC0TyL0P5cVxNYmyUcEExxsohjD0bPLHKyB13HF+a6f7O3hmoXfDUoKapz&#13;&#10;p8lAHJlo10jMAU6fuVOOYgQCsVxD+SunUSp26wNCZzkywqXzv8TxffY4Poo0Oev88St0zqqLR6zo&#13;&#10;Jz9m3lTpbEvye55GgykNExTIh4VenGm9bTiYUDAOgYYxx47iw3F09OUhP29EAIKNI8eEOW0Ud3Hk&#13;&#10;mODiyGHBwdHDAoUgGHbJgWFBZ3m7+sht62kI2zNwUAp5gHFwVMze1CVaDr0O0+qk+WTuFZnkekob&#13;&#10;6V3bVKxeO6VoAcM4ddB85iBJutswDFtIBXzrY+YhUMBCKmBcxee5PKnoPIcnFZvXhKgKQycVmYcC&#13;&#10;thhXcXnxuLOFJOt3S4EL3bJTMXmNxxP5FXPNxAUQJpKs4pOxUwvUEfPWtk4F401CIKlhHblGsk5O&#13;&#10;a1GReE1NoScWkqzjHpLsUNyyUwfMnbJTIXiV11p0BJ5ddjoAb+F1lrKO105viUEpc1l5SDr2jqJX&#13;&#10;uvVJhd7BwWszriLvcALdRJKM1xPHOhV355SdPloe4sKNWqCC7jwkWcfdstMxd3bZqYg7WrQYGnXC&#13;&#10;7bp0q3Pl4VoHC0fWb0cdSXYIGrZwZH9iD98qyi4EXlo4sjcJcZeGYZLpcMuEBSSrtlNkOr7OqY8q&#13;&#10;us4DkotVp8Q6sXXRsC9viehGRqDYMI+8nHHnw1l8XwHNIoiY7BjtD6NIzuBLdFfn4ofLGXcvoOpy&#13;&#10;xt1jxj7j7vZhnyS6681ONBrvghdtanvRaA6FHgXn6OOS3fOjBRwS7N+3LhbD4A20PLCxM43T5ONL&#13;&#10;wUCDYmdGMAq75rreQ6zAggIYavvtxkI0COZINMbmNGqKVWaJQZO0ATZgUEc7zsw3CIuJoEC++MIr&#13;&#10;SD52nm+ZYGxOo0FYxAU8TA0jQfyZ0yiGFVoUYx75M6csFtEG7MbaqoTFjq2cmU8PZtkBOQ+cHj1Y&#13;&#10;tkTB/nqexQY2FVNsCs5o9bGIdUmJ3VWKDxxgsWPrMD1xWsFb0C43cSO1f1M2xWNxf8J5cxrrQ1nE&#13;&#10;SIo/GTI3ajUgpS1kbbjCoJu9bNxeNm4/z8YtuZzOffehTdm+e+o41JfyjdtZ6sRxDor6n5Ornhop&#13;&#10;eeq593qTo55WwzH2S7rgpV+NtjlDVlIAKpycReTn62JIjwM5ijoY0t9Ai+kuhHQ2mBDSV2xbIv0M&#13;&#10;2ZIvbzH+5qkmVSrs187NiWbspAdHmDhKc7XkbprTOHjErrxfRmfHf3/p7i9btZ9/qxZ1+ry7D5Nq&#13;&#10;1an/KVu1vI4Ize7U+8/pMOonvHEFeOh7CTUMMvZObdU6Z3HlOOAiyZGgwoZuPvIqRxQ5GszDpoGh&#13;&#10;kxwQEPJpI8lBYYYrN0zr5LjgIkkHtGuddEC7PKk923kVbn81KD8fd1NYq+SJOuo89LpK0XGBLEXj&#13;&#10;noWkKHergeTcqwZ0OWjOro03QhvmFZGut22nNDMwagJO7JxydAtQbdy6tKuNW4cstXHbggdTK7Vx&#13;&#10;6yFJ2qdhu9WwT90O7iFJ1nGSxNGpiHVavOcSbMIJfUurItbV5i3ivW291OZt3Tg2qu1bl3d1jYqH&#13;&#10;JHmvF+Gu+G4dVdu3HpLkfVI7dUFt33pIkvUq3L5ksK5uT6lwEZXZnNXtKRX4NGuo2sCtaq8zlp2M&#13;&#10;y5XawvW0kqyH634MA9UOrgckSad7tmzzZGX3kCTpIcDEUknWdI/yzg6uAaR2cD2+1R6ux5J3X8qX&#13;&#10;t5px3fIoOSx8L1uLl63Fy/XZnW1Riruh1pF3Efr3l9P2zG0+gj0gjv43oLNvfUA8NVU4x6PzvF/8&#13;&#10;k1yf/WYnCHXffTcMhO8gAdP8ZJXnbT9Jsv3sxuA0+dILz79iHRPoT9N4WMo4nCY8skBpyN/ZfdLd&#13;&#10;TsO8OPzNkH+HbWI5RuZUa5Ap4s+cRjEsEooMmqSd2EHDz4zg3HyzMZksMhtTdCXHyJxGe/gg95Ce&#13;&#10;mFoX2c3HJDExTlWN8+M08XhmBX/17cZ0TtnjVWFMbJUcI3Ma88ekNUhhWtqrJyakUQ7Rn7FDYBxO&#13;&#10;I965dvzVtyed0OXsPXPoUhBqGSzHwJzG7NNO8IAxqer2W3KmF+fDhqAJX3atLrtWn2nXCu6gczdm&#13;&#10;2NW23ZjUQNWX4l0rXNMbG0doZsJrSZ0JeS1xa21q/2/atgqrW2D2+Cxp9Zdyk/4zubJtF2Ht3sU5&#13;&#10;954ZOHJdi606Wo52caTvLNxUagDJde0cQiaQXNZW4apeAwkdXHbhQBkbSa5rgWGTpNyVs8ZRSl0K&#13;&#10;jYhxk2/lr4zHXgyilL8ynMMx7NOHTOIjlF3O9SET8hFbUJJ1zDFsrujKicxouJ3XgpK0N+EKXMtA&#13;&#10;yTsi2U2tlLuyDreEG1DKXdmQY97QSvkrq/gaXpcr5a/0Kqg6abIIr84ZSLKqh4BuSynJenh0zgCS&#13;&#10;nHttWFLulJ06ZSJwLt4S+zW1dHHL5bGxzrr6HyAQ++0rXzREWvlSo7UObItBHXl5c2yMpwVz7BzY&#13;&#10;wtct8dSY0zgVx1gYVwwDl4NRDxmWvHlmwTicRjwMY0Eu31/GnzlNK4DkFxmIlW3T3ZXxogFwwiic&#13;&#10;RjRevg7cg4VhI+iWvSWMwmlEw5AQxIbun+LHifoJ5psC+4NEMRUaXDXp2sE6X1Y6l4CNzx6wQa33&#13;&#10;bKWDX2GZoNYzf0bARt2mO8XOlj44cs8RG7gGPfo+3rT2qaqw1Rtwe9Y/1ZTO59UxT28FRCCY+1pY&#13;&#10;cg0EFBtLroJ6sOTk0MWSk8OqntCiw9ILXWCek9fhmLVho5wgVliUOlhyUo4bXm0b1WKoj3wZveGy&#13;&#10;r9ZD8/AOsGWlWhCFjcxuQar10KKmibAJJdn3oCT5ixDAYUJJ8l2+FPnjcATUBFPsh6PSRkmqNVE1&#13;&#10;HtP6w0JTq6I6PmLfpUwtixZz2kU2wVTlR3OzG5Ks/QusWh0wyX8KdDA0kyXg1wua7OTq7xSmiuWY&#13;&#10;hRd7TCMl/w6UCuWYzSmUw4JSsRwelPS8zEOsgwmlqI8vJnXZUk/izMMdGCaYoj6+72KAKerHboco&#13;&#10;qa/je0kGmKz9cx9Mko/rqO0apmI6/JJUQR0O/epUfluTw8pirBvT0TWRxthcB6fh2SUTSpLvaSWp&#13;&#10;n4299qgO5lOcjNke1Zvv03CdiamXpL5aOI1bxXZMw5NcFpgK78Ada7ZmKr7DZ0xFeKRAny79dHNi&#13;&#10;pt8vSfUmjkO/OqvftN4IQntMOUcPStb7CdxSdv2iE41DUOq8fhsiOC3q1Yn99PJely31Ik7rDpLq&#13;&#10;2H6FYEizhtH9v1n7dux1h7SLlMXS+4KGZrLuxzAy00xJfgqfNcAk/X5J0joza+aUpHoTp5p5Ay7t&#13;&#10;NA9CyT6fJmt2pVBv4nhaSeobXBjiQCnqccuSWY70QmzWvWlcExX18dXDLvUzRb3bs9KNtjnPCtNb&#13;&#10;UzN6wiBL1ROvRdIZvCxWwUFvg0n6/ZKk47QZzKGf3uoWMjb55HcQQrZOknp3zkTvAwwiSd6JUEcp&#13;&#10;xbs3oaBwhJxhNfGGx4XiPb4O2a0RuItQgnnVC/ftCjEXTDIfnqiyegnahj/pH5+GNBST5Ht1i5x4&#13;&#10;GUpUh4vn/OI5j56+yxUmnU0CilOHn/Q2Hxbvj3e7XGHiXdRxucLEY+ZvcYWJG4n95T1Q5Zo6wwBM&#13;&#10;TTtv9fQ3bZpbBnGOER0QxywmiHM0Wb94euLqFhPA6EoeEE/dUrz8O24T0v4e/sp61IxmeaQMJnJF&#13;&#10;6MnUvFc2oEwydV5maooQvcWcq0QZmnSR7vkVg35l0u7XLSZORejJVEyOhHgk9A2PmoWpXAg5xmTN&#13;&#10;2nglf3OwCw7llLO3+xqxQEHyorqbkr9DMD1SgqVbypw39ziNG5PkYg9aDj6T1jWHkXi7UG4vR3R4&#13;&#10;QwM4h256BMAFruQYmdOIBu92kBp60A2O62hSjqdnHE6T7fBJR0HMAWLdYAFOU8bzWP9rlGi/HCbg&#13;&#10;VIwDob/ntHBuPpHwIAbkISLh6FVyjMxpKpYU+lvn19P4O6dJjnyKZA+2PvrshrM0yg1t+Gc53k7j&#13;&#10;/DiN+Z5by199fuBMU3Z7FQ0ePCXHyJxy/rG8KUS6z254KgMaXJH9cvysWu7MOT9OY76s3VBI9rm1&#13;&#10;jOLzA7+SstvjB+4/JcfInEY94dmLdufnGvk7p0kuNWt45Xr5gT8u4fH4wjicRjwObIcvrRfv3FpG&#13;&#10;8fmBi0XZ7fFD3Sm1CG6HjMxp1BNOrmhP3MB2u3P4r5Icj02Mw2nC47vf84kf/s5plIPXKeIhYKav&#13;&#10;3p5byyg+P2W1h3w/g+TA3xOVHOh84MqJckNvItKmBnKtBuT42aKBYCNt6TkzKMpL7P8l9v/zxP6T&#13;&#10;U/YsIiZO7//0iJgmTXjOAmJm5Pf8hDeYzEIIC6Git5KBLspXuwhbc3ENJ4WkqxYYcCIbSFA4e0Rx&#13;&#10;Hxd527tI6ECykIsk3bQuErqsE9KMdpkMnaSXFtrYOmEGkpGmNTmiDSTpIHeRVBSMT3kR5yoGxseS&#13;&#10;rONxOttCFQQzxcXdponqUMCE7hIzClDdYjLDWX0bShKP5+scLMn8LDw7YDBPM6BcPi6WCoGZhKsP&#13;&#10;DCwdAONVCBUAg+dgbBv1uQAXS9Z4l3p1k4lHvXqDwoeS1LtQkvkJAtfMUuwcDzDqgwp+mYbHOgze&#13;&#10;u7Ev3a5B3WJStY5O6hYTtyGq0Bfaw7F0Ut2MV37qGQqXKe8eE0xivrBHz3y3WJgaXq6duFw78fd8&#13;&#10;7QQaJFyeb3BGUkfSd/0BRuq4RsouVm+BG5DI5TPwQm2xXOFzwJjiBA1TZ+4umbuW8BKN07gU9uX8&#13;&#10;RS5Gr6BDfrLWJYnGoLDk7PdrYPZQJIeZQZHxGPWL5DqGMDecRo5cMZ8ijDVBA/Z/eAxhzFVynDGn&#13;&#10;UQGMp0X2xDX5UNU4143zYmsua/f18u6ydqcD8g83rw87nHDBRGi/3D0+rb5bHpfy/+H0y8263j5u&#13;&#10;n+/W+2/+Hw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Abu20iIGQAAZ7MAAA4AAAAAAAAAAAAAAAAALgIAAGRycy9lMm9E&#13;&#10;b2MueG1sUEsBAi0AFAAGAAgAAAAhAAx3mt/eAAAACgEAAA8AAAAAAAAAAAAAAAAA4hsAAGRycy9k&#13;&#10;b3ducmV2LnhtbFBLBQYAAAAABAAEAPMAAADtHA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045A" w14:textId="77777777" w:rsidR="00906015" w:rsidRDefault="00906015" w:rsidP="005E79E1">
      <w:pPr>
        <w:spacing w:after="0" w:line="240" w:lineRule="auto"/>
      </w:pPr>
      <w:r>
        <w:separator/>
      </w:r>
    </w:p>
  </w:footnote>
  <w:footnote w:type="continuationSeparator" w:id="0">
    <w:p w14:paraId="539EE80B" w14:textId="77777777" w:rsidR="00906015" w:rsidRDefault="00906015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2B89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64222F9" wp14:editId="124498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DA570D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F5823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8A6E30C" wp14:editId="35612C6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122079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+qRWxYAAEK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+ZuPBuPDuUzbP/ptN3SYB05leje&#13;&#10;EGJ2zzW1P26eLr9WT4cLtGFihSj93RmP5PMozSb5NM5Mebt+f778vK3cYyk//HK++PG/wU/u+W+C&#13;&#10;Hfd4Ig/Pe7wKf74ZrabT0cvIwQZxlsqEVLbKRrtReBh4EWqoXApNsqWBVQixvJjHsWBYrRYUyg0s&#13;&#10;PI9aLC9Wcay5ECLjDKyFEMunkzgWZrn6hqt5YUBhwNZSICoOlSVSL7m3wST5Hc9Rkm8+yEyyv1gu&#13;&#10;DCszyf6qMKyU7C/ncwtLsp9NLTBJfwdYEv+55N+2Mk/iP5f8d4BJ/i3K6K2uh8+8mBiU5ZJ+Y7jm&#13;&#10;kv15MbOgJPsWlOR+MVlZUJL7qTH0C0W9iVUkUV9I6m26Ckm9+R4VadwXCdwXkvvpwprCigTuC8n9&#13;&#10;bGaNiEJybzzGqaTehpomUT+V1NsmTpOon0rqO8ASqJ9K6ovMGvbTBOqnkvoCr2x8gZwmUD+T1NtQ&#13;&#10;syTqZ5J628RZEvUzSX0HWAL1M0l9NrOcgFkC9TNJPXkKcepnCdTPJfU21DyJ+rmk3jZxnkT9XFLf&#13;&#10;AZZA/VxSb80R8wTi55L4hfUI5wm8LyTvJtIiifaFpN0yb5FE+kKSbkIZlN+Qzxv86HLHrvX64yH8&#13;&#10;H34aIaCiCIhc7WN1puiGHG1EPvc+CoCD/vFAnxrCMJWEixDvdAvDGBLm4KhbGGOEhBdJyBgHJLxK&#13;&#10;EiZ/lqSzNBMR/3nxNCPJJ3XoaWZmwc4szdAsWJqlmUquIykD35CC5d6nGUzN00wl/8+hp5lKPp4T&#13;&#10;TzM1D6Yiqk7RnVw1QocvliTOIzfNVHK3HHqaqeRSOfE0U8ltcuJpppJrROLwfVJMJefHiaeZSu6N&#13;&#10;E08zlVwYJ55mKrkpTjzNVHJFSBy+Roqp5Gw48TRTyZ1w4mmmksvgxNNMJbfAiaeZSks/iWNtTzGV&#13;&#10;FncnnmYqLd9OPM1UWqKdeJqptBA78TRTabUlcaynKabSgurE00ylRdOJK1P95BeWvhMyiM0E7Gk8&#13;&#10;QgL2HWmExbC80IrJP45ekBZzWazd3ZgySvTBc/Vhe185kQutnMhmuBsjXRHMukrsD1IyQ9LJicLD&#13;&#10;C6IswNejg6SMUhBkZlmAr7WgvzkSQp2IyAV5wDpHyUB89YBsDBnrnxF/zlctdzWaP1/vq/PWkXml&#13;&#10;wf8N0g5OhxU/z6sA/7EXRObECSLP0qkEy/UpyzdOlasVZLVsmxDPO1WZfcsk5DaUHCPzNTA0gc+K&#13;&#10;MTztJh/ZDSfWZw8rlyrHRrBSttkIf5U5ltkI4JUcI/PVm81SfXryXVPl0u1BTKn0tOxBVKzk2A6+&#13;&#10;entYqk9PvmuqXLo9CNSUnpY9NBHRgGsia3tYqk9PvmuqXPOu9njTo8iyZqGNZiP4Gt6xMAX3THD+&#13;&#10;jn2WaL34RmwH1h5aUJwHXq8stCCJ4se52j9tfnra72lBcdXG7ff70+hDiTrhu8fMrTj798+oaPn/&#13;&#10;W84mE+atFnd3UEj7A61dPsJTH9R/8+pbHE/nyw/leeeB3E1oti5vUSw8bNxPu225+TH8fCmf9v5n&#13;&#10;MLBHcInymK8u+drYu2rzOypNKOGiyLerTv83Hr2gHHo3Pv/v+/K0HY/2/3FAlWqVTckPvrhfprMF&#13;&#10;hTon+ck7+cnh/fP3FZhEAF8e1kC9G1/4x+8vvvyK+icezi+H345rEnQLO0y7//g/5ek4IivxRygT&#13;&#10;/q3imlt5yyUresK1bDDJGxJ+QcXvjUp/iCSbtT8fXH7x4p/3kDCLBCekvOWiak6OORVUsfp5b4JL&#13;&#10;sfIVYDJF3uJatMPjrWsN2ZKS1ATqRtdVSOVnqGLn72cV/4AQx5HJGRQjYjhwt4Q+lPOL6CMzMwYO&#13;&#10;5l2BY+gjc2F53C7MZjUOZYoi2jTzYG1yVKmPUsgRFKRNrnfKo9xQyqRWBlXYOI4kOZvGgRTLE8Mu&#13;&#10;Vd8zaKY8S60S7hZXSfJsASUQjezM9WZU32gzTdNVrY9hl6roGTCSaQtGEm3ASJ4tGDmY489dVfEs&#13;&#10;GMnxVRtMoEOyMpKNHZKVZurZRx73b5msJJ+tzp9/ThKB5tMRcgiYEMi/uDqw3ifFwubccLxIfpm8&#13;&#10;CrBP6QUdjlxP+WO+Mp536/384/wtn4doijVuyx+zA9vWFNOXCBcsNX2Q5JZp8+bIlhAU8ubeZL43&#13;&#10;X4MlcHZJrM8STGT9Ulp5vtFrjY2jMro3w8t0ExLHYe3A4xBLDLHE22wjpDRlYx8h/gvv6RePJYrJ&#13;&#10;0sfnLsa9RhJLzBYUSKCo66eLVwUSVDIGIpBkiCAd3Dnt1fM3kyKYL2vvLQ4inS4DRDpdcRDpchkg&#13;&#10;0q+Ng0iHywBp+rRtTpoebZsSFTssyftro6jYgZy/CIyilmKHCIwkN6M9eBEcyW5m4Ch+l3GcfoIp&#13;&#10;4q5Hw5zCxYg6/RS3ogaPggl/8Iy/Cs8YT/p13iXeFHIuMW5izqWfT+tBZflsDTH2X/jq/ZjXCLEn&#13;&#10;87lOJW3OxwrAyU9WjK9BweBVdheOaD6ixcStaaaHGozl1BXfiK/Ss2sqxbYOXtuQAX67DDAW64bX&#13;&#10;hm2fb+O1rXzA2fDaspx2NZPfdi2kvMpxI0C4Bg63w3vLMqPVQjoZHVjSz8gtLO1ozMnViOklfQ2w&#13;&#10;AC8hcCH9SulsZJPCwpIOh4mFaav2SjpslJ6dyZdy7si3i1movDvnaUYsVLlhE0kSbyJJ4k0kSbuJ&#13;&#10;JGk3kSTpJpIiPcvJI49SJVknRzjClEoRdzzAVpo4hpU44JFME4OGPOIYmCR+5bLyMRtV3wdgDDDJ&#13;&#10;/WJhjfhcsm+DJdJPnXr1u2HQr3o/lnjg8Sepej8sKMn+amUNCtX5YUFJ7udTiy6kya4GmnSpzo9Z&#13;&#10;RsWn2INUnR82mOS+g68E6qmwWz+euW+7oRWkMdOr3g+DL9X5sUDnXdxE1flhQUnqC1eCjLGFPTtX&#13;&#10;5U22VOdHPreGhOr8sMEk9bm5Aqnej3xhmKm6P2zyVfeHBSXHfTG1yFe9HxaUJH/q0gsx8meSfAtK&#13;&#10;zjjZyrVrREaX6vwwF3/V+5FNrVdI9X5ki0V8LlTdH5k5WFX3R7YwehB190dhaaa6PzIMxOiUr7o/&#13;&#10;7Cc5T6BfdX+srNX2k9s/8tyESphxVP+H+Taq/o8sM56i6v+wvFTV/2Gxrto/8Jzjcxc2MF0nHJcN&#13;&#10;w0TRnCsXctCbrC/kKitenyEHFe+VGaqz/0jVWZc+i7U0Da0k1mMaWkksZoZWEouZr76VxJxnaJFF&#13;&#10;juseyyhCFZ/O5+trOk9c9qyj88R5wnRn5G/Cna3sfi0KjzaIch6brz6fnWXkZqqMHQvwNQgiTZUm&#13;&#10;6MxQWjISp8mtkkBv0cKXBGoxxuWrTNF/npCtYYYsj7Ofc/+91LMga8fXwGdNU3dVAomXJNqRU0mS&#13;&#10;a9nBatmmI8pPshwpDyXHyHz1hiObkaQoEhVJck3t+G62PYh2lZ7Wk0QeQckxMl+9PUgRJOmJ6D9R&#13;&#10;jvnpHkBNK1gr224EdMoey27E3UqOkfkaBnCoAfTOMKExFeFw90wU2Eak2yPn+UYQ2ynXtJa1t/lZ&#13;&#10;abMtehCCJtATnjbCx24tHVSPKRRF0oTaTUxD/aa9Q21yqE2+WW2SXpFGbRL/9Ra1SdV5ed1QVlAz&#13;&#10;qqtMYprxXturKpPFhHLyhNrIVmPyrnPaLrXi7yerfypd6mpHERxZoTFwZK60cJm/CI7KGrm0X1sh&#13;&#10;mTQyDWvljNo4Mj9NabqIOliB+uhRRchsZvGcQLQqQhYuYR5RCdPqVacsd6Xktm3qELoC27+i5qke&#13;&#10;lWxq8K26VGwsybiNJUmHdYZekvdwMmHbRlWKLJaUiYzwpQqRdHgRUskRLDXKXXEnhqW49yc5RrDk&#13;&#10;SM9duTyGpYa6P7MvgiUHe+Y6w2JYknt/MF4ESlK/oGajGJJk3h9A10ZSRUjjzWlXID3OkLQdkrbe&#13;&#10;If16z//xOZhX5F7oxaU9lTSRxTZVYlVUPr8VGxSNJAE74XwNISOdEUkOfU8E07gpg9gRjA5MLCWx&#13;&#10;pipjGJevQcmQGMKK2B3BUDWQjMGZP96xYhy+Ml6iXDg2JKwpeLSMw9eAt/RRUd/hKkWI9ttHl2g8&#13;&#10;rCvBju4wC2uGk2udGqLhwvE0PUd76AfGCPyAh5BtCNneLmTD8G+GbK5n5os3AdUHCrgI8RqzZVPK&#13;&#10;af6B20n9AdmE2hG0ZdamP+nQLuHao0wfgZIOrb2TR0Qc6PE0oKQ/a0Ipd9bvVopoJd3ZHKdeR3d/&#13;&#10;SHfWtfPH7JPubD6jfv7INgQVwrkNDRGd1D7SHHtq4lCSdrf3IwalWLcOS1chnAmlWDehJO0mlGLd&#13;&#10;hJK0m1CKdgtKxW/mYFfxmz3aJe90NHt8uKudpO7MishwUCeI45QvE0xyn62MEaGOH6Ahaqmm6Dc3&#13;&#10;pkr6cdiMO44/MsTUXlLzbVSBXNgXHAFTsdzK2GCkDhK3n4DaTmo9AXWO+MwfGx3TSz4AsTFIZq/U&#13;&#10;btIsW7rtfjEsSb+Fpcgv7ElVDX/j+x7UdtIMX+lhjAu1nzSbGOyrHaU2Y9aO0iEqH6Lyrz0qNzdQ&#13;&#10;hPD33u/19sE7Rd1oi4zt6/rXO5XXm/yKfIV3jTv2ioTzP7G8h6DcSgbAk3XhbFi2oRlHoXz14TYf&#13;&#10;RdIndz3bhA83YRy+erxwHghcyO6sgVcOs3FXbsG/aX2Hor69VOspMAcc4bd3wlCawu3HYfqsB0d+&#13;&#10;lJOEo9RJjh8ryND0Pjp4P0ljgbfCrLpr2y1T+q3HQus04K0PpvHwO5QgQ/PVD7IMLoW3iM/q5c/5&#13;&#10;ynIBDu5AJ5dN/RiGnyden+HYluHYlrc5toUOjW5mbNxU8MUzNsi5+rmnkbFZ/cHfALfA6XwvI0Lt&#13;&#10;SNi4ozjC3CYDFRnALgrK10SAZOLA6s+Q1cflhNIZESAZOZk9IzJrsJxTrTaCJOMms1NHBk5LV3uM&#13;&#10;IMmoyWwgUrmaJXqWokqpZI3Z2aQK7lDIwJKk48EZiR9Fu/u6nYiJquBuY0ni7UElmbeygHRWUr2D&#13;&#10;wYaS1FtQKl1jQql0jQmlB7vx1qhkjTXaVbLG1kqOdxMqiXbV82u+zEm0qySNBaVyNKaBKkVjQiXR&#13;&#10;rjI0JpQc7rZWinbjzVEZmhlSQtE3WrX7puRn5u6LyyLvIGqm11fCQFLJmYVL9ESQVGrGfJtVambu&#13;&#10;tvXEsJJmGfUtbyZXqtnXslAO9sIl9WNayTnGQpJjfer6Q2NICayrJt+Zay2MIKkeX5N1KnvWE990&#13;&#10;aUwxqsnXxpKD3eTq07t8F8ZYV02+BuuqxTd32fMYVwmsq/7ewp0DEEFS7b0mU6q9t8ioPhDDShrr&#13;&#10;qrs3s7j65OZeS6eEkU6bpOsx5RK2MeMSKFeNvbn7ft4IkmrsNSlXjb2Z5YGqzl4bSw50gyjV2CsG&#13;&#10;J2LJ4US4r+JEODPzSR4iEjdf78Yuk5mvPoVsMjN8sZtVRxi+2M1iJjQr3dfVgu4v7fyn/GI38gfc&#13;&#10;Fk+st7Etnoi53GQL/8eXGqzcM3JJXrB7vyMyRU6srwMMeSAv19MEhiyPl+vpj0MKJ8h1p7IdHwlV&#13;&#10;gWX4zij4OJ2p8Zo/rjhxbpyvPtX+hcS6n0V900SxpqWc3m+Xa2pk/hN71DSGF9PC1wY9jMcf87VH&#13;&#10;zNYUwa0bF32lFYT5So5vzNegABdWekYFwnOH1jd6mtrx3Wx7EDYqPS3iEUArOUbmq7cHwXGSngh8&#13;&#10;k+Sa2vHdbHsQkCk9LXsQmio5RuartwdhZ5qe4WybvufT1I7vZtvjXde+0ZZUxkNAl2QMgrUkOa1a&#13;&#10;05Shhjfsun67Xdd4mZs1PNd/EK/hkWeiPqFfzkd8kd67F3xn4PZuXL6/VM6/4fbW6uGBvra2mMhT&#13;&#10;D66brLkvtvY++O8+6yvbKMXR3xPr72XW6mjjXhsERNWpIsqStEFkrsU1QrZBMD/UIC4T30aRaVwD&#13;&#10;RWa2XO2jjaISW1RTa+si01oGiqrNGdxifa1NuvIyJI/ie8nCcnePeqb38l2kA7ZeeSQ/hgR2Y2Ec&#13;&#10;xEILvd5YC/sixU/BMKKMUB2k8OLFV7/6s1S3u5smpZXn+/C6PyyWw2L5doslZvjmYum2hqglEd+r&#13;&#10;e/ylWv/9PDpUP26eLr9WT4cLvkrWv/FKNHn15O9Tb+x3yclndw1KqG/6+eRVy2eG03rxlZVABZhc&#13;&#10;H5uTfP3Vq9cvRZXlOSDEcZqLaARHrqK+Nymij1xHfc+BJ0DqLBdS3yYQAZJLqW+EaAPJtTTL3Zd6&#13;&#10;thmSq2loamkjqfXUFY4jKqmtLiCItqdEoCTfJpTk24aSlJtQinJTK0n6jBypmIGS9HAYRMRASbsJ&#13;&#10;JWk3odRGl4K8oYhWap9LOO6irRVFgrW7Y0JJ2m0oSbv55qnj7Y2xoDqSjDdY7XKxcCTlrgId40lS&#13;&#10;bgCpLS44KzhKuNrhMnM9gW2+VROS8eqp/S2ZO/MkAiTZNjhSx9kL0wZn9lOcWbMyFA7Uu6/PEevO&#13;&#10;8lO7JBUfkQ8UrrKNjqnHiXPauQcdY92Jc7q4W3yohFq1mz+kEvrqAIgmKlddwZsfC4Ewv7rnzW6S&#13;&#10;FQQ5HIwLluN4g68+vqmbUbhJgj/mqxfjJoG+PgWqDOGe12YZhuGrh+NUtp/cQBl/zNcvIUZfKQDd&#13;&#10;+k7DSBSjTX9kad9ZHWlizYfKPHBw2C6XpA2CpAw3HdsFU1DU9bMT35yv/mGEJ9sdCGutGICtGELc&#13;&#10;IcR9uxAXbn4zxHXrr4pb6xCXhr765BMiWtyJJhZ21bYfL6M1EsVUCKOQFs6Yf7FeFdG6wMFXrGVs&#13;&#10;2Ixn/c2khPTzDRDp5ZO32AaRPqcBIsOqOIgMqdwW2rY5MqDChsGYKtK1J/e3DSL9egNExa8zCqTa&#13;&#10;MDp8jeqi2jQMXtSpiHQSQ5tddZ6GBdPPrzoN0YKRDMcfk2rMsGAkx1eYIb74WuKLV/u5eN/IzcXL&#13;&#10;EPNygxfGzqvl5DbE2OHgq/dckoRIHTlXMwRfPZT3b/wLbLqttEee1oNOd4rdzBQhZoF14esnmGdw&#13;&#10;MHhmhw3W5vJ2N3hm5JnBBXq8fXmkn+BCnMrj7mn9Q3kp5e9O6nabV7tqv9mevvt/AAAA//8DAFBL&#13;&#10;AwQUAAYACAAAACEAXMd7/t4AAAAKAQAADwAAAGRycy9kb3ducmV2LnhtbEyPQUvDQBCF74L/YRnB&#13;&#10;i9hNK1SbZlKkIl68NAq9brNjEszOhuy2SfPrnXrRy4Ph8d68L9uMrlUn6kPjGWE+S0ARl942XCF8&#13;&#10;frzeP4EK0bA1rWdCOFOATX59lZnU+oF3dCpipaSEQ2oQ6hi7VOtQ1uRMmPmOWLwv3zsT5ewrbXsz&#13;&#10;SLlr9SJJltqZhuVDbTra1lR+F0eH4N8mV72Pw35abfc6FA/N3bQ7I97ejC9rkec1qEhj/EvAhUH2&#13;&#10;Qy7DDv7INqgWQWjir1685HEhMAeE5WoOOs/0f4T8BwAA//8DAFBLAQItABQABgAIAAAAIQC2gziS&#13;&#10;/gAAAOEBAAATAAAAAAAAAAAAAAAAAAAAAABbQ29udGVudF9UeXBlc10ueG1sUEsBAi0AFAAGAAgA&#13;&#10;AAAhADj9If/WAAAAlAEAAAsAAAAAAAAAAAAAAAAALwEAAF9yZWxzLy5yZWxzUEsBAi0AFAAGAAgA&#13;&#10;AAAhAAjT6pFbFgAAQqwAAA4AAAAAAAAAAAAAAAAALgIAAGRycy9lMm9Eb2MueG1sUEsBAi0AFAAG&#13;&#10;AAgAAAAhAFzHe/7eAAAACgEAAA8AAAAAAAAAAAAAAAAAtRgAAGRycy9kb3ducmV2LnhtbFBLBQYA&#13;&#10;AAAABAAEAPMAAADAGQAAAAA=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90"/>
    <w:rsid w:val="00065295"/>
    <w:rsid w:val="00087030"/>
    <w:rsid w:val="001A183F"/>
    <w:rsid w:val="001E77DC"/>
    <w:rsid w:val="00253B9D"/>
    <w:rsid w:val="00293B83"/>
    <w:rsid w:val="002A4640"/>
    <w:rsid w:val="002B444C"/>
    <w:rsid w:val="003546E4"/>
    <w:rsid w:val="0038539E"/>
    <w:rsid w:val="004242EC"/>
    <w:rsid w:val="004416AD"/>
    <w:rsid w:val="004E4B02"/>
    <w:rsid w:val="005E79E1"/>
    <w:rsid w:val="006A3CE7"/>
    <w:rsid w:val="0070673F"/>
    <w:rsid w:val="00777C37"/>
    <w:rsid w:val="008A188A"/>
    <w:rsid w:val="008C7090"/>
    <w:rsid w:val="00906015"/>
    <w:rsid w:val="0093323C"/>
    <w:rsid w:val="009B3516"/>
    <w:rsid w:val="00A07A73"/>
    <w:rsid w:val="00A56D1A"/>
    <w:rsid w:val="00BC2A58"/>
    <w:rsid w:val="00E22177"/>
    <w:rsid w:val="00E62D09"/>
    <w:rsid w:val="00EC09E1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7723E"/>
  <w15:chartTrackingRefBased/>
  <w15:docId w15:val="{AC21EDFC-A8EC-5B4A-A140-5D138964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vantediashvili/Library/Containers/com.microsoft.Word/Data/Library/Application%20Support/Microsoft/Office/16.0/DTS/en-GB%7b0F477A01-CFAE-BB44-ADBF-EEDC836A7FE3%7d/%7b713A149A-D1F7-744F-A428-245CED7B8EA1%7dtf16392739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1800C1D7E7E54083811F239ECBF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31D18-4E3C-5548-B965-FB0622B1B95A}"/>
      </w:docPartPr>
      <w:docPartBody>
        <w:p w:rsidR="00000000" w:rsidRDefault="00000000">
          <w:pPr>
            <w:pStyle w:val="221800C1D7E7E54083811F239ECBFD8F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012839EE0EB3F349899D65FF8AD41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8BFD5-16D3-2A49-B4AE-74141E089E82}"/>
      </w:docPartPr>
      <w:docPartBody>
        <w:p w:rsidR="00000000" w:rsidRDefault="00000000">
          <w:pPr>
            <w:pStyle w:val="012839EE0EB3F349899D65FF8AD411B0"/>
          </w:pPr>
          <w:r w:rsidRPr="005152F2">
            <w:rPr>
              <w:lang w:val="en-GB" w:bidi="en-GB"/>
            </w:rPr>
            <w:t>Email Address</w:t>
          </w:r>
        </w:p>
      </w:docPartBody>
    </w:docPart>
    <w:docPart>
      <w:docPartPr>
        <w:name w:val="EB64E9BDAC08EF41BC6DA2D5AA1BA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9F684-59EB-544C-A611-A5E6802B34EA}"/>
      </w:docPartPr>
      <w:docPartBody>
        <w:p w:rsidR="00000000" w:rsidRDefault="00000000">
          <w:pPr>
            <w:pStyle w:val="EB64E9BDAC08EF41BC6DA2D5AA1BACFC"/>
          </w:pPr>
          <w:r w:rsidRPr="005152F2">
            <w:rPr>
              <w:lang w:val="en-GB" w:bidi="en-GB"/>
            </w:rPr>
            <w:t>Telephone No.</w:t>
          </w:r>
        </w:p>
      </w:docPartBody>
    </w:docPart>
    <w:docPart>
      <w:docPartPr>
        <w:name w:val="7E3B8409C75C4944A81308C30FA2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137FF-4B29-0A45-A15C-851874604E66}"/>
      </w:docPartPr>
      <w:docPartBody>
        <w:p w:rsidR="00000000" w:rsidRDefault="00000000">
          <w:pPr>
            <w:pStyle w:val="7E3B8409C75C4944A81308C30FA2CA62"/>
          </w:pPr>
          <w:r>
            <w:rPr>
              <w:lang w:val="en-GB" w:bidi="en-GB"/>
            </w:rPr>
            <w:t>Address, City, County/Region Postcode</w:t>
          </w:r>
        </w:p>
      </w:docPartBody>
    </w:docPart>
    <w:docPart>
      <w:docPartPr>
        <w:name w:val="CA4FD695B21533438F0EC655E427E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71931-F846-3848-9831-1C476D889E7B}"/>
      </w:docPartPr>
      <w:docPartBody>
        <w:p w:rsidR="00000000" w:rsidRDefault="00000000">
          <w:pPr>
            <w:pStyle w:val="CA4FD695B21533438F0EC655E427ECE7"/>
          </w:pPr>
          <w:r>
            <w:rPr>
              <w:lang w:val="en-GB" w:bidi="en-GB"/>
            </w:rPr>
            <w:t>Recipient Name</w:t>
          </w:r>
        </w:p>
      </w:docPartBody>
    </w:docPart>
    <w:docPart>
      <w:docPartPr>
        <w:name w:val="E57F61E68BE32E4C9DC69D79FEA36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4FB38-6359-7642-9F4E-CCCF6E3E9AE9}"/>
      </w:docPartPr>
      <w:docPartBody>
        <w:p w:rsidR="00000000" w:rsidRDefault="00000000">
          <w:pPr>
            <w:pStyle w:val="E57F61E68BE32E4C9DC69D79FEA3601A"/>
          </w:pPr>
          <w:r>
            <w:rPr>
              <w:lang w:val="en-GB" w:bidi="en-GB"/>
            </w:rPr>
            <w:t>Title/Company</w:t>
          </w:r>
        </w:p>
      </w:docPartBody>
    </w:docPart>
    <w:docPart>
      <w:docPartPr>
        <w:name w:val="80A714505BCF3D4AB31C307589861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2B67D-9592-7C43-84B8-40347F823796}"/>
      </w:docPartPr>
      <w:docPartBody>
        <w:p w:rsidR="00000000" w:rsidRDefault="00000000">
          <w:pPr>
            <w:pStyle w:val="80A714505BCF3D4AB31C307589861ADD"/>
          </w:pPr>
          <w:r>
            <w:rPr>
              <w:lang w:val="en-GB" w:bidi="en-GB"/>
            </w:rPr>
            <w:t>Address</w:t>
          </w:r>
        </w:p>
      </w:docPartBody>
    </w:docPart>
    <w:docPart>
      <w:docPartPr>
        <w:name w:val="7D3610D526D11342B977A8DFC01B1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C45FB-E847-8242-93B2-6DE87F809AD1}"/>
      </w:docPartPr>
      <w:docPartBody>
        <w:p w:rsidR="00000000" w:rsidRDefault="00000000">
          <w:pPr>
            <w:pStyle w:val="7D3610D526D11342B977A8DFC01B1652"/>
          </w:pPr>
          <w:r>
            <w:rPr>
              <w:lang w:val="en-GB" w:bidi="en-GB"/>
            </w:rPr>
            <w:t>Recipient Name</w:t>
          </w:r>
        </w:p>
      </w:docPartBody>
    </w:docPart>
    <w:docPart>
      <w:docPartPr>
        <w:name w:val="F7BFF85A0470274DB01BFC4D3AB10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5F82F-5FE2-914B-9981-4E2E773D826F}"/>
      </w:docPartPr>
      <w:docPartBody>
        <w:p w:rsidR="00000000" w:rsidRDefault="00000000" w:rsidP="00BC2A58">
          <w:r>
            <w:rPr>
              <w:lang w:val="en-GB" w:bidi="en-GB"/>
            </w:rPr>
            <w:t>To get started, click the placeholder text and start typing.</w:t>
          </w:r>
        </w:p>
        <w:p w:rsidR="00000000" w:rsidRDefault="00000000" w:rsidP="00BC2A58">
          <w:r w:rsidRPr="002B444C">
            <w:rPr>
              <w:lang w:val="en-GB" w:bidi="en-GB"/>
            </w:rPr>
            <w:t xml:space="preserve">Use your cover letter to show how your talents and experience will solve a problem or drive results for your </w:t>
          </w:r>
          <w:r w:rsidRPr="002B444C">
            <w:rPr>
              <w:lang w:val="en-GB" w:bidi="en-GB"/>
            </w:rPr>
            <w:t>future employer. For example, if you say that you work well in a team, give an example of how you used your teamwork skills during your last internship, then show how this experience will benefit the employer.</w:t>
          </w:r>
        </w:p>
        <w:p w:rsidR="00000000" w:rsidRDefault="00000000">
          <w:pPr>
            <w:pStyle w:val="F7BFF85A0470274DB01BFC4D3AB100CA"/>
          </w:pPr>
          <w:r w:rsidRPr="002B444C">
            <w:rPr>
              <w:lang w:val="en-GB" w:bidi="en-GB"/>
            </w:rPr>
            <w:t>It's all about personalisation. Write a cover letter that uniquely presents the real you and the future impact that only you can make at the company.</w:t>
          </w:r>
        </w:p>
      </w:docPartBody>
    </w:docPart>
    <w:docPart>
      <w:docPartPr>
        <w:name w:val="9BDE4987F19CF445873DD8A127BD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92217-48B0-2547-AC2F-AB155A407AEB}"/>
      </w:docPartPr>
      <w:docPartBody>
        <w:p w:rsidR="00000000" w:rsidRDefault="00000000">
          <w:pPr>
            <w:pStyle w:val="9BDE4987F19CF445873DD8A127BD84E7"/>
          </w:pPr>
          <w:r>
            <w:rPr>
              <w:lang w:val="en-GB" w:bidi="en-GB"/>
            </w:rPr>
            <w:t>Sincerely</w:t>
          </w:r>
        </w:p>
      </w:docPartBody>
    </w:docPart>
    <w:docPart>
      <w:docPartPr>
        <w:name w:val="84CEBAE1577B7645AE8E7B7C3CADE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3802D-D376-4146-845E-63C7E149A5E5}"/>
      </w:docPartPr>
      <w:docPartBody>
        <w:p w:rsidR="00000000" w:rsidRDefault="00000000">
          <w:pPr>
            <w:pStyle w:val="84CEBAE1577B7645AE8E7B7C3CADE87B"/>
          </w:pPr>
          <w:r w:rsidRPr="005152F2">
            <w:rPr>
              <w:lang w:val="en-GB"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BC"/>
    <w:rsid w:val="00777C37"/>
    <w:rsid w:val="0090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1800C1D7E7E54083811F239ECBFD8F">
    <w:name w:val="221800C1D7E7E54083811F239ECBFD8F"/>
  </w:style>
  <w:style w:type="paragraph" w:customStyle="1" w:styleId="012839EE0EB3F349899D65FF8AD411B0">
    <w:name w:val="012839EE0EB3F349899D65FF8AD411B0"/>
  </w:style>
  <w:style w:type="paragraph" w:customStyle="1" w:styleId="EB64E9BDAC08EF41BC6DA2D5AA1BACFC">
    <w:name w:val="EB64E9BDAC08EF41BC6DA2D5AA1BACFC"/>
  </w:style>
  <w:style w:type="paragraph" w:customStyle="1" w:styleId="7E3B8409C75C4944A81308C30FA2CA62">
    <w:name w:val="7E3B8409C75C4944A81308C30FA2CA62"/>
  </w:style>
  <w:style w:type="paragraph" w:customStyle="1" w:styleId="CA4FD695B21533438F0EC655E427ECE7">
    <w:name w:val="CA4FD695B21533438F0EC655E427ECE7"/>
  </w:style>
  <w:style w:type="paragraph" w:customStyle="1" w:styleId="E57F61E68BE32E4C9DC69D79FEA3601A">
    <w:name w:val="E57F61E68BE32E4C9DC69D79FEA3601A"/>
  </w:style>
  <w:style w:type="paragraph" w:customStyle="1" w:styleId="80A714505BCF3D4AB31C307589861ADD">
    <w:name w:val="80A714505BCF3D4AB31C307589861ADD"/>
  </w:style>
  <w:style w:type="paragraph" w:customStyle="1" w:styleId="7D3610D526D11342B977A8DFC01B1652">
    <w:name w:val="7D3610D526D11342B977A8DFC01B1652"/>
  </w:style>
  <w:style w:type="paragraph" w:customStyle="1" w:styleId="F7BFF85A0470274DB01BFC4D3AB100CA">
    <w:name w:val="F7BFF85A0470274DB01BFC4D3AB100CA"/>
  </w:style>
  <w:style w:type="paragraph" w:customStyle="1" w:styleId="9BDE4987F19CF445873DD8A127BD84E7">
    <w:name w:val="9BDE4987F19CF445873DD8A127BD84E7"/>
  </w:style>
  <w:style w:type="paragraph" w:customStyle="1" w:styleId="84CEBAE1577B7645AE8E7B7C3CADE87B">
    <w:name w:val="84CEBAE1577B7645AE8E7B7C3CADE8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Tediashvili</dc:creator>
  <cp:keywords/>
  <dc:description/>
  <cp:lastModifiedBy>levan tediashvili</cp:lastModifiedBy>
  <cp:revision>1</cp:revision>
  <dcterms:created xsi:type="dcterms:W3CDTF">2024-06-12T14:20:00Z</dcterms:created>
  <dcterms:modified xsi:type="dcterms:W3CDTF">2024-06-12T14:20:00Z</dcterms:modified>
</cp:coreProperties>
</file>